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EB0D" w14:textId="77777777" w:rsidR="00E35D96" w:rsidRDefault="00E35D96" w:rsidP="00F442F4">
      <w:pPr>
        <w:spacing w:line="300" w:lineRule="auto"/>
        <w:jc w:val="center"/>
      </w:pPr>
    </w:p>
    <w:p w14:paraId="7A1E1C6C" w14:textId="77777777" w:rsidR="00E35D96" w:rsidRDefault="00E35D96" w:rsidP="00E35D96">
      <w:pPr>
        <w:spacing w:line="300" w:lineRule="auto"/>
        <w:jc w:val="center"/>
      </w:pPr>
    </w:p>
    <w:p w14:paraId="70355F1B" w14:textId="77777777" w:rsidR="00013B26" w:rsidRDefault="00E35D96" w:rsidP="00E35D96">
      <w:pPr>
        <w:spacing w:line="300" w:lineRule="auto"/>
        <w:jc w:val="center"/>
      </w:pPr>
      <w:r>
        <w:rPr>
          <w:noProof/>
        </w:rPr>
        <w:drawing>
          <wp:inline distT="0" distB="0" distL="0" distR="0" wp14:anchorId="51811852" wp14:editId="608EDFAC">
            <wp:extent cx="4377600" cy="1084650"/>
            <wp:effectExtent l="0" t="0" r="4445" b="1270"/>
            <wp:docPr id="1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00" cy="10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8306" w14:textId="77777777" w:rsidR="00E35D96" w:rsidRDefault="00E35D96" w:rsidP="00E35D96">
      <w:pPr>
        <w:spacing w:line="300" w:lineRule="auto"/>
        <w:jc w:val="center"/>
        <w:rPr>
          <w:rFonts w:ascii="华文细黑" w:eastAsia="华文细黑" w:hAnsi="华文细黑"/>
          <w:b/>
          <w:sz w:val="72"/>
          <w:szCs w:val="72"/>
        </w:rPr>
      </w:pPr>
      <w:r>
        <w:rPr>
          <w:rFonts w:ascii="华文细黑" w:eastAsia="华文细黑" w:hAnsi="华文细黑" w:hint="eastAsia"/>
          <w:b/>
          <w:sz w:val="72"/>
          <w:szCs w:val="72"/>
        </w:rPr>
        <w:t>本科毕业论文（设计）</w:t>
      </w:r>
    </w:p>
    <w:p w14:paraId="58454C87" w14:textId="77777777" w:rsidR="00E35D96" w:rsidRDefault="00E35D96" w:rsidP="00E35D96">
      <w:pPr>
        <w:spacing w:line="300" w:lineRule="auto"/>
        <w:jc w:val="center"/>
      </w:pPr>
    </w:p>
    <w:p w14:paraId="7595BE97" w14:textId="77777777" w:rsidR="00E35D96" w:rsidRPr="009C60F6" w:rsidRDefault="00E35D96" w:rsidP="009C60F6">
      <w:pPr>
        <w:spacing w:line="300" w:lineRule="auto"/>
        <w:ind w:rightChars="400" w:right="960"/>
        <w:rPr>
          <w:rFonts w:ascii="宋体" w:hAnsi="宋体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题目：</w:t>
      </w:r>
      <w:r w:rsidRPr="009C60F6">
        <w:rPr>
          <w:rFonts w:ascii="宋体" w:hAnsi="宋体" w:hint="eastAsia"/>
          <w:bCs/>
          <w:sz w:val="44"/>
          <w:szCs w:val="44"/>
          <w:u w:val="single"/>
        </w:rPr>
        <w:t xml:space="preserve"> </w:t>
      </w:r>
      <w:r w:rsidR="002932C1">
        <w:rPr>
          <w:rFonts w:ascii="宋体" w:hAnsi="宋体" w:hint="eastAsia"/>
          <w:bCs/>
          <w:sz w:val="44"/>
          <w:szCs w:val="44"/>
          <w:u w:val="single"/>
        </w:rPr>
        <w:t>标题太长写不下</w:t>
      </w:r>
      <w:r w:rsidRPr="009C60F6">
        <w:rPr>
          <w:rFonts w:ascii="宋体" w:hAnsi="宋体" w:hint="eastAsia"/>
          <w:bCs/>
          <w:sz w:val="44"/>
          <w:szCs w:val="44"/>
          <w:u w:val="single"/>
        </w:rPr>
        <w:t xml:space="preserve"> </w:t>
      </w:r>
      <w:r w:rsidR="009C60F6" w:rsidRPr="009C60F6">
        <w:rPr>
          <w:rFonts w:ascii="宋体" w:hAnsi="宋体"/>
          <w:bCs/>
          <w:sz w:val="44"/>
          <w:szCs w:val="44"/>
          <w:u w:val="single"/>
        </w:rPr>
        <w:t xml:space="preserve">      </w:t>
      </w:r>
      <w:r w:rsidR="009C60F6">
        <w:rPr>
          <w:rFonts w:ascii="宋体" w:hAnsi="宋体" w:hint="eastAsia"/>
          <w:bCs/>
          <w:sz w:val="44"/>
          <w:szCs w:val="44"/>
          <w:u w:val="single"/>
        </w:rPr>
        <w:t xml:space="preserve"> </w:t>
      </w:r>
      <w:r w:rsidR="009C60F6">
        <w:rPr>
          <w:rFonts w:ascii="宋体" w:hAnsi="宋体"/>
          <w:bCs/>
          <w:sz w:val="44"/>
          <w:szCs w:val="44"/>
          <w:u w:val="single"/>
        </w:rPr>
        <w:t xml:space="preserve">   </w:t>
      </w:r>
      <w:r w:rsidR="009C60F6" w:rsidRPr="009C60F6">
        <w:rPr>
          <w:rFonts w:ascii="宋体" w:hAnsi="宋体"/>
          <w:bCs/>
          <w:sz w:val="44"/>
          <w:szCs w:val="44"/>
          <w:u w:val="single"/>
        </w:rPr>
        <w:t xml:space="preserve">                  </w:t>
      </w:r>
      <w:r w:rsidRPr="009C60F6">
        <w:rPr>
          <w:rFonts w:ascii="宋体" w:hAnsi="宋体" w:hint="eastAsia"/>
          <w:bCs/>
          <w:sz w:val="44"/>
          <w:szCs w:val="44"/>
          <w:u w:val="single"/>
        </w:rPr>
        <w:t xml:space="preserve"> </w:t>
      </w:r>
      <w:r w:rsidR="009C60F6" w:rsidRPr="009C60F6">
        <w:rPr>
          <w:rFonts w:ascii="宋体" w:hAnsi="宋体"/>
          <w:bCs/>
          <w:sz w:val="44"/>
          <w:szCs w:val="44"/>
          <w:u w:val="single"/>
        </w:rPr>
        <w:t xml:space="preserve"> </w:t>
      </w:r>
    </w:p>
    <w:p w14:paraId="0CBDA81C" w14:textId="77777777" w:rsidR="00E35D96" w:rsidRDefault="00E35D96" w:rsidP="009C60F6">
      <w:pPr>
        <w:spacing w:line="300" w:lineRule="auto"/>
        <w:ind w:rightChars="400" w:right="960"/>
      </w:pPr>
    </w:p>
    <w:p w14:paraId="62E6FA62" w14:textId="77777777" w:rsidR="00E35D96" w:rsidRPr="009C60F6" w:rsidRDefault="009C60F6" w:rsidP="009C60F6">
      <w:pPr>
        <w:spacing w:line="300" w:lineRule="auto"/>
        <w:ind w:leftChars="550" w:left="1320" w:rightChars="400" w:right="960"/>
        <w:rPr>
          <w:sz w:val="44"/>
          <w:szCs w:val="44"/>
          <w:u w:val="single"/>
        </w:rPr>
      </w:pPr>
      <w:r w:rsidRPr="009C60F6">
        <w:rPr>
          <w:sz w:val="44"/>
          <w:szCs w:val="44"/>
          <w:u w:val="single"/>
        </w:rPr>
        <w:t xml:space="preserve"> </w:t>
      </w:r>
      <w:r w:rsidR="002932C1">
        <w:rPr>
          <w:rFonts w:hint="eastAsia"/>
          <w:sz w:val="44"/>
          <w:szCs w:val="44"/>
          <w:u w:val="single"/>
        </w:rPr>
        <w:t>了就在这里继续写</w:t>
      </w:r>
      <w:r>
        <w:rPr>
          <w:sz w:val="44"/>
          <w:szCs w:val="44"/>
          <w:u w:val="single"/>
        </w:rPr>
        <w:t xml:space="preserve">                               </w:t>
      </w:r>
    </w:p>
    <w:p w14:paraId="522074FE" w14:textId="77777777" w:rsidR="00E35D96" w:rsidRDefault="00E35D96" w:rsidP="00E35D96">
      <w:pPr>
        <w:spacing w:line="300" w:lineRule="auto"/>
        <w:jc w:val="center"/>
      </w:pPr>
    </w:p>
    <w:p w14:paraId="4235039F" w14:textId="77777777" w:rsidR="009C60F6" w:rsidRDefault="009C60F6" w:rsidP="00E35D96">
      <w:pPr>
        <w:spacing w:line="300" w:lineRule="auto"/>
        <w:jc w:val="center"/>
      </w:pPr>
    </w:p>
    <w:p w14:paraId="06D8D251" w14:textId="77777777" w:rsidR="009C60F6" w:rsidRDefault="009C60F6" w:rsidP="00E35D96">
      <w:pPr>
        <w:spacing w:line="300" w:lineRule="auto"/>
        <w:jc w:val="center"/>
        <w:rPr>
          <w:noProof/>
        </w:rPr>
      </w:pPr>
    </w:p>
    <w:p w14:paraId="470921F3" w14:textId="77777777" w:rsidR="004F2A76" w:rsidRDefault="004F2A76" w:rsidP="00E35D96">
      <w:pPr>
        <w:spacing w:line="300" w:lineRule="auto"/>
        <w:jc w:val="center"/>
      </w:pPr>
    </w:p>
    <w:p w14:paraId="44684DC8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院：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707CB7B6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7BA0BAF3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6030E39A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4E98775E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4A28249E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阅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0111A894" w14:textId="77777777" w:rsidR="005F2771" w:rsidRDefault="005F2771" w:rsidP="00961C14">
      <w:pPr>
        <w:spacing w:line="360" w:lineRule="auto"/>
        <w:ind w:rightChars="650" w:right="1560" w:firstLineChars="700" w:firstLine="21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间：</w:t>
      </w:r>
      <w:r>
        <w:rPr>
          <w:rFonts w:hint="eastAsia"/>
          <w:sz w:val="30"/>
          <w:szCs w:val="30"/>
          <w:u w:val="single"/>
        </w:rPr>
        <w:t xml:space="preserve">                       </w:t>
      </w:r>
    </w:p>
    <w:p w14:paraId="1D7CEDD0" w14:textId="77777777" w:rsidR="005F2771" w:rsidRPr="004F2A76" w:rsidRDefault="005F2771" w:rsidP="00E35D96">
      <w:pPr>
        <w:spacing w:line="300" w:lineRule="auto"/>
        <w:jc w:val="center"/>
        <w:rPr>
          <w:sz w:val="48"/>
          <w:szCs w:val="44"/>
        </w:rPr>
      </w:pPr>
    </w:p>
    <w:p w14:paraId="5CBC194E" w14:textId="77777777" w:rsidR="004F2A76" w:rsidRDefault="004F2A76" w:rsidP="004F2A76">
      <w:pPr>
        <w:ind w:firstLineChars="950" w:firstLine="3420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>重庆交通大学</w:t>
      </w:r>
    </w:p>
    <w:p w14:paraId="3723BB63" w14:textId="77777777" w:rsidR="004F2A76" w:rsidRDefault="004F2A76" w:rsidP="004F2A76">
      <w:pPr>
        <w:jc w:val="center"/>
        <w:rPr>
          <w:sz w:val="21"/>
          <w:szCs w:val="21"/>
        </w:rPr>
        <w:sectPr w:rsidR="004F2A76" w:rsidSect="00564EBD">
          <w:headerReference w:type="default" r:id="rId9"/>
          <w:footerReference w:type="default" r:id="rId10"/>
          <w:pgSz w:w="11906" w:h="16838"/>
          <w:pgMar w:top="1985" w:right="1418" w:bottom="1418" w:left="1418" w:header="1418" w:footer="1134" w:gutter="0"/>
          <w:cols w:space="425"/>
          <w:docGrid w:linePitch="326"/>
        </w:sectPr>
      </w:pPr>
      <w:r>
        <w:rPr>
          <w:rFonts w:hint="eastAsia"/>
          <w:sz w:val="21"/>
          <w:szCs w:val="21"/>
        </w:rPr>
        <w:t>CHONGQING JIAOTONG UNIVERSITY</w:t>
      </w:r>
    </w:p>
    <w:p w14:paraId="70D8924A" w14:textId="77777777" w:rsidR="001D48EF" w:rsidRDefault="001D48EF" w:rsidP="001D48EF">
      <w:pPr>
        <w:spacing w:beforeLines="110" w:before="264"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lastRenderedPageBreak/>
        <w:t>本科毕业论文（设计）原创性声明</w:t>
      </w:r>
    </w:p>
    <w:p w14:paraId="3F710C1B" w14:textId="77777777" w:rsidR="001D48EF" w:rsidRDefault="001D48EF" w:rsidP="001D48E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人郑重声明：所提交的毕业论文（设计），是本人在导师指导下，独立进行研究工作所取得的成果。除文中已注明引用的内容外，本论文不包含任何其他个人或集体已经发表或撰写过的作品成果。对本文研究做出过重要贡献的个人和集体，均已在文中以明确方式标明。</w:t>
      </w:r>
    </w:p>
    <w:p w14:paraId="6EEA3EF3" w14:textId="77777777" w:rsidR="001D48EF" w:rsidRDefault="001D48EF" w:rsidP="001D48E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本人完全意识到本声明的法律后果由本人承担。</w:t>
      </w:r>
    </w:p>
    <w:p w14:paraId="2B7DD3A2" w14:textId="77777777" w:rsidR="001D48EF" w:rsidRDefault="001D48EF" w:rsidP="001D48EF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作者签名（亲笔）：                    年     月     日</w:t>
      </w:r>
    </w:p>
    <w:p w14:paraId="152CC24C" w14:textId="77777777" w:rsidR="001D48EF" w:rsidRDefault="001D48EF" w:rsidP="001D48EF">
      <w:pPr>
        <w:rPr>
          <w:sz w:val="28"/>
        </w:rPr>
      </w:pPr>
      <w:r>
        <w:rPr>
          <w:rFonts w:hint="eastAsia"/>
          <w:sz w:val="28"/>
        </w:rPr>
        <w:t>------------------------------------------------------------------------------------------------</w:t>
      </w:r>
    </w:p>
    <w:p w14:paraId="7126AC48" w14:textId="77777777" w:rsidR="001D48EF" w:rsidRDefault="001D48EF" w:rsidP="001D48EF">
      <w:pPr>
        <w:spacing w:beforeLines="110" w:before="264" w:line="360" w:lineRule="auto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本科毕业论文（设计）版权使用授权书</w:t>
      </w:r>
    </w:p>
    <w:p w14:paraId="73AC3BB7" w14:textId="77777777" w:rsidR="001D48EF" w:rsidRDefault="001D48EF" w:rsidP="001D48EF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毕业论文（设计）作者完全了解学校有关保留、使用学位论文的规定，本科生在校攻读期间毕业论文（设计）工作的知识产权单位属重庆交通大学，同意学校保留并向国家有关部门或机构送交论文的复印件和电子版，允许论文被查阅和借阅；本人授权重庆交通大学可以将毕业论文（设计）的全部或部分内容编入有关数据库进行检索，可以采用影印、缩印或扫描等复制手段保存、汇编毕业设计（论文）。</w:t>
      </w:r>
    </w:p>
    <w:p w14:paraId="317BDB89" w14:textId="77777777" w:rsidR="001D48EF" w:rsidRDefault="001D48EF" w:rsidP="001D48EF">
      <w:pPr>
        <w:spacing w:line="360" w:lineRule="auto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   作者签名（亲笔）：                    年     月     日</w:t>
      </w:r>
    </w:p>
    <w:p w14:paraId="77A1DA94" w14:textId="77777777" w:rsidR="001D48EF" w:rsidRDefault="001D48EF" w:rsidP="001D48EF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导师签名（亲笔）：                    年     月     日</w:t>
      </w:r>
    </w:p>
    <w:p w14:paraId="174B485E" w14:textId="77777777" w:rsidR="00564EBD" w:rsidRDefault="00564EBD" w:rsidP="00564EBD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3E240781" w14:textId="77777777" w:rsidR="004F2A76" w:rsidRDefault="004F2A76" w:rsidP="003B6D24">
      <w:pPr>
        <w:pStyle w:val="125"/>
      </w:pPr>
    </w:p>
    <w:p w14:paraId="0740B30A" w14:textId="77777777" w:rsidR="00021CD3" w:rsidRDefault="00021CD3" w:rsidP="003B6D24">
      <w:pPr>
        <w:pStyle w:val="125"/>
      </w:pPr>
    </w:p>
    <w:p w14:paraId="58212B92" w14:textId="77777777" w:rsidR="00021CD3" w:rsidRDefault="00021CD3" w:rsidP="003B6D24">
      <w:pPr>
        <w:pStyle w:val="125"/>
      </w:pPr>
    </w:p>
    <w:p w14:paraId="0B916EF0" w14:textId="77777777" w:rsidR="00021CD3" w:rsidRDefault="00021CD3" w:rsidP="00F26B0C">
      <w:pPr>
        <w:pStyle w:val="af0"/>
      </w:pPr>
      <w:bookmarkStart w:id="0" w:name="_Toc468117563"/>
      <w:bookmarkStart w:id="1" w:name="_Toc105253548"/>
      <w:r>
        <w:rPr>
          <w:rFonts w:hint="eastAsia"/>
        </w:rPr>
        <w:t>摘</w:t>
      </w:r>
      <w:r>
        <w:rPr>
          <w:rFonts w:hint="eastAsia"/>
        </w:rPr>
        <w:t xml:space="preserve">    </w:t>
      </w:r>
      <w:r>
        <w:rPr>
          <w:rFonts w:hint="eastAsia"/>
        </w:rPr>
        <w:t>要</w:t>
      </w:r>
      <w:bookmarkEnd w:id="0"/>
      <w:bookmarkEnd w:id="1"/>
    </w:p>
    <w:p w14:paraId="65599A11" w14:textId="77777777" w:rsidR="003B6D24" w:rsidRPr="003B6D24" w:rsidRDefault="003B6D24" w:rsidP="009A7A80">
      <w:pPr>
        <w:pStyle w:val="a1"/>
        <w:ind w:firstLine="480"/>
      </w:pPr>
      <w:r w:rsidRPr="003B6D24">
        <w:rPr>
          <w:rFonts w:hint="eastAsia"/>
        </w:rPr>
        <w:t>摘要正文选用模板中</w:t>
      </w:r>
      <w:r w:rsidR="009A7A80">
        <w:rPr>
          <w:rFonts w:hint="eastAsia"/>
        </w:rPr>
        <w:t>的</w:t>
      </w:r>
      <w:r w:rsidRPr="003B6D24">
        <w:rPr>
          <w:rFonts w:hint="eastAsia"/>
        </w:rPr>
        <w:t>“</w:t>
      </w:r>
      <w:r w:rsidR="009A7A80">
        <w:rPr>
          <w:rFonts w:hint="eastAsia"/>
        </w:rPr>
        <w:t>段落</w:t>
      </w:r>
      <w:r w:rsidRPr="003B6D24">
        <w:rPr>
          <w:rFonts w:hint="eastAsia"/>
        </w:rPr>
        <w:t>”</w:t>
      </w:r>
      <w:r w:rsidR="009A7A80">
        <w:rPr>
          <w:rFonts w:hint="eastAsia"/>
        </w:rPr>
        <w:t>样式。</w:t>
      </w:r>
      <w:r w:rsidRPr="003B6D24">
        <w:rPr>
          <w:rFonts w:hint="eastAsia"/>
        </w:rPr>
        <w:t>关键词与摘要之间空一行。</w:t>
      </w:r>
      <w:r w:rsidR="00B745FD" w:rsidRPr="00B745FD">
        <w:rPr>
          <w:rFonts w:hint="eastAsia"/>
        </w:rPr>
        <w:t>摘要篇幅以一页为限，字数为</w:t>
      </w:r>
      <w:r w:rsidR="00B745FD" w:rsidRPr="00B745FD">
        <w:rPr>
          <w:rFonts w:hint="eastAsia"/>
        </w:rPr>
        <w:t>400-500</w:t>
      </w:r>
      <w:r w:rsidR="00B745FD" w:rsidRPr="00B745FD">
        <w:rPr>
          <w:rFonts w:hint="eastAsia"/>
        </w:rPr>
        <w:t>字。</w:t>
      </w:r>
      <w:r w:rsidR="009A7A80">
        <w:rPr>
          <w:rFonts w:hint="eastAsia"/>
        </w:rPr>
        <w:t>各个</w:t>
      </w:r>
      <w:r w:rsidRPr="003B6D24">
        <w:rPr>
          <w:rFonts w:hint="eastAsia"/>
        </w:rPr>
        <w:t>关键词</w:t>
      </w:r>
      <w:r w:rsidR="009A7A80">
        <w:rPr>
          <w:rFonts w:hint="eastAsia"/>
        </w:rPr>
        <w:t>之</w:t>
      </w:r>
      <w:r w:rsidRPr="003B6D24">
        <w:rPr>
          <w:rFonts w:hint="eastAsia"/>
        </w:rPr>
        <w:t>间用分号间隔，末尾不加标点，</w:t>
      </w:r>
      <w:r w:rsidRPr="003B6D24">
        <w:rPr>
          <w:rFonts w:hint="eastAsia"/>
        </w:rPr>
        <w:t>3-5</w:t>
      </w:r>
      <w:r w:rsidRPr="003B6D24">
        <w:rPr>
          <w:rFonts w:hint="eastAsia"/>
        </w:rPr>
        <w:t>个</w:t>
      </w:r>
      <w:r w:rsidR="009A7A80">
        <w:rPr>
          <w:rFonts w:hint="eastAsia"/>
        </w:rPr>
        <w:t>，字体字号为</w:t>
      </w:r>
      <w:r w:rsidRPr="003B6D24">
        <w:rPr>
          <w:rFonts w:hint="eastAsia"/>
        </w:rPr>
        <w:t>仿宋，小四。</w:t>
      </w:r>
      <w:r w:rsidR="009A7A80">
        <w:rPr>
          <w:rFonts w:hint="eastAsia"/>
        </w:rPr>
        <w:t>关键词后面跟着一个</w:t>
      </w:r>
      <w:r w:rsidR="00B745FD">
        <w:rPr>
          <w:rFonts w:hint="eastAsia"/>
        </w:rPr>
        <w:t>分</w:t>
      </w:r>
      <w:r w:rsidR="009A7A80">
        <w:rPr>
          <w:rFonts w:hint="eastAsia"/>
        </w:rPr>
        <w:t>节符，请勿删除。</w:t>
      </w:r>
    </w:p>
    <w:p w14:paraId="397876D0" w14:textId="77777777" w:rsidR="00021CD3" w:rsidRPr="00021CD3" w:rsidRDefault="00021CD3" w:rsidP="009A7A80">
      <w:pPr>
        <w:pStyle w:val="a1"/>
        <w:ind w:firstLine="480"/>
      </w:pPr>
    </w:p>
    <w:p w14:paraId="5D72CDF8" w14:textId="77777777" w:rsidR="00021CD3" w:rsidRDefault="00021CD3" w:rsidP="00021CD3">
      <w:pPr>
        <w:rPr>
          <w:rFonts w:ascii="仿宋" w:eastAsia="仿宋" w:hAnsi="仿宋"/>
        </w:rPr>
      </w:pPr>
      <w:r w:rsidRPr="00021CD3">
        <w:rPr>
          <w:rFonts w:ascii="仿宋" w:eastAsia="仿宋" w:hAnsi="仿宋" w:hint="eastAsia"/>
        </w:rPr>
        <w:t>关键词：写作规范；排版格式；毕业论文（设计）</w:t>
      </w:r>
    </w:p>
    <w:p w14:paraId="18549D14" w14:textId="77777777" w:rsidR="00021CD3" w:rsidRDefault="00021CD3" w:rsidP="00021CD3">
      <w:pPr>
        <w:rPr>
          <w:rFonts w:ascii="仿宋" w:eastAsia="仿宋" w:hAnsi="仿宋"/>
        </w:rPr>
      </w:pPr>
    </w:p>
    <w:p w14:paraId="011AD705" w14:textId="77777777" w:rsidR="00021CD3" w:rsidRDefault="00021CD3" w:rsidP="00021CD3">
      <w:pPr>
        <w:rPr>
          <w:rFonts w:ascii="仿宋" w:eastAsia="仿宋" w:hAnsi="仿宋"/>
        </w:rPr>
        <w:sectPr w:rsidR="00021CD3" w:rsidSect="00670D9A">
          <w:headerReference w:type="default" r:id="rId11"/>
          <w:footerReference w:type="default" r:id="rId12"/>
          <w:pgSz w:w="11906" w:h="16838" w:code="9"/>
          <w:pgMar w:top="1418" w:right="1191" w:bottom="1191" w:left="1191" w:header="1418" w:footer="1134" w:gutter="567"/>
          <w:pgNumType w:fmt="upperRoman" w:start="1"/>
          <w:cols w:space="425"/>
          <w:docGrid w:linePitch="326"/>
        </w:sectPr>
      </w:pPr>
    </w:p>
    <w:p w14:paraId="7DB78A9E" w14:textId="77777777" w:rsidR="009278B9" w:rsidRDefault="009278B9" w:rsidP="009278B9">
      <w:pPr>
        <w:widowControl/>
        <w:adjustRightInd/>
        <w:snapToGrid/>
        <w:jc w:val="center"/>
        <w:rPr>
          <w:rFonts w:cs="Times New Roman"/>
          <w:b/>
          <w:color w:val="000000"/>
          <w:kern w:val="0"/>
          <w:sz w:val="30"/>
          <w:szCs w:val="30"/>
        </w:rPr>
      </w:pPr>
      <w:r w:rsidRPr="009278B9">
        <w:rPr>
          <w:rFonts w:cs="Times New Roman"/>
          <w:b/>
          <w:color w:val="000000"/>
          <w:kern w:val="0"/>
          <w:sz w:val="30"/>
          <w:szCs w:val="30"/>
        </w:rPr>
        <w:lastRenderedPageBreak/>
        <w:t xml:space="preserve">The Subject of Undergraduate Graduation Project (Thesis) of </w:t>
      </w:r>
      <w:r w:rsidR="00B745FD">
        <w:rPr>
          <w:rFonts w:cs="Times New Roman" w:hint="eastAsia"/>
          <w:b/>
          <w:color w:val="000000"/>
          <w:kern w:val="0"/>
          <w:sz w:val="30"/>
          <w:szCs w:val="30"/>
        </w:rPr>
        <w:t>CQJTU</w:t>
      </w:r>
    </w:p>
    <w:p w14:paraId="054DCB43" w14:textId="77777777" w:rsidR="009278B9" w:rsidRDefault="009278B9" w:rsidP="00B745FD">
      <w:pPr>
        <w:pStyle w:val="125"/>
      </w:pPr>
    </w:p>
    <w:p w14:paraId="147B6BBC" w14:textId="77777777" w:rsidR="009278B9" w:rsidRDefault="009278B9" w:rsidP="00B745FD">
      <w:pPr>
        <w:pStyle w:val="af0"/>
      </w:pPr>
      <w:bookmarkStart w:id="2" w:name="_Toc468117564"/>
      <w:bookmarkStart w:id="3" w:name="_Toc105253549"/>
      <w:r>
        <w:t>Abstract</w:t>
      </w:r>
      <w:bookmarkEnd w:id="2"/>
      <w:bookmarkEnd w:id="3"/>
    </w:p>
    <w:p w14:paraId="5DE0CD15" w14:textId="77777777" w:rsidR="00B745FD" w:rsidRDefault="00B745FD" w:rsidP="002932C1">
      <w:pPr>
        <w:pStyle w:val="af7"/>
        <w:ind w:firstLine="480"/>
      </w:pPr>
      <w:r w:rsidRPr="00B745FD">
        <w:rPr>
          <w:rFonts w:hint="eastAsia"/>
        </w:rPr>
        <w:t>外文摘要要求用英文书写，内容应与中文摘要对应。使用第三人称，最好采用现在时态编写。</w:t>
      </w:r>
    </w:p>
    <w:p w14:paraId="14288AE7" w14:textId="77777777" w:rsidR="00B745FD" w:rsidRPr="00B745FD" w:rsidRDefault="002932C1" w:rsidP="002932C1">
      <w:pPr>
        <w:pStyle w:val="af7"/>
        <w:ind w:firstLine="480"/>
      </w:pPr>
      <w:r>
        <w:rPr>
          <w:rFonts w:hint="eastAsia"/>
        </w:rPr>
        <w:t>英文摘要正文使用“英文摘要”样式。</w:t>
      </w:r>
    </w:p>
    <w:p w14:paraId="72658573" w14:textId="77777777" w:rsidR="009278B9" w:rsidRPr="009278B9" w:rsidRDefault="009278B9" w:rsidP="00B745FD">
      <w:pPr>
        <w:pStyle w:val="a1"/>
        <w:ind w:firstLine="480"/>
      </w:pPr>
    </w:p>
    <w:p w14:paraId="3BBD7C32" w14:textId="77777777" w:rsidR="009278B9" w:rsidRDefault="009278B9" w:rsidP="009278B9">
      <w:r>
        <w:rPr>
          <w:b/>
        </w:rPr>
        <w:t>K</w:t>
      </w:r>
      <w:r>
        <w:rPr>
          <w:rFonts w:hint="eastAsia"/>
          <w:b/>
        </w:rPr>
        <w:t>ey Words</w:t>
      </w:r>
      <w:r>
        <w:rPr>
          <w:rFonts w:hint="eastAsia"/>
          <w:b/>
        </w:rPr>
        <w:t>：</w:t>
      </w:r>
      <w:r>
        <w:rPr>
          <w:rFonts w:hint="eastAsia"/>
        </w:rPr>
        <w:t>Write Criterion</w:t>
      </w:r>
      <w:r>
        <w:rPr>
          <w:rFonts w:hint="eastAsia"/>
        </w:rPr>
        <w:t>；</w:t>
      </w:r>
      <w:r>
        <w:rPr>
          <w:rFonts w:hint="eastAsia"/>
        </w:rPr>
        <w:t>Typeset Format</w:t>
      </w:r>
      <w:r>
        <w:rPr>
          <w:rFonts w:hint="eastAsia"/>
        </w:rPr>
        <w:t>；</w:t>
      </w:r>
      <w:r>
        <w:rPr>
          <w:rFonts w:hint="eastAsia"/>
        </w:rPr>
        <w:t>Graduation Project (Thesis)</w:t>
      </w:r>
    </w:p>
    <w:p w14:paraId="6F5267E6" w14:textId="77777777" w:rsidR="003568DA" w:rsidRDefault="003568DA" w:rsidP="009278B9"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812473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68C54F" w14:textId="77777777" w:rsidR="003568DA" w:rsidRPr="007E6942" w:rsidRDefault="003568DA" w:rsidP="007E6942">
          <w:pPr>
            <w:pStyle w:val="TOC"/>
            <w:jc w:val="center"/>
            <w:rPr>
              <w:rFonts w:ascii="黑体" w:eastAsia="黑体" w:hAnsi="黑体"/>
              <w:color w:val="auto"/>
              <w:sz w:val="30"/>
              <w:szCs w:val="30"/>
            </w:rPr>
          </w:pPr>
          <w:r w:rsidRPr="007E6942">
            <w:rPr>
              <w:rFonts w:ascii="黑体" w:eastAsia="黑体" w:hAnsi="黑体"/>
              <w:color w:val="auto"/>
              <w:sz w:val="30"/>
              <w:szCs w:val="30"/>
              <w:lang w:val="zh-CN"/>
            </w:rPr>
            <w:t>目</w:t>
          </w:r>
          <w:r w:rsidR="007E6942" w:rsidRPr="007E6942">
            <w:rPr>
              <w:rFonts w:ascii="黑体" w:eastAsia="黑体" w:hAnsi="黑体" w:hint="eastAsia"/>
              <w:color w:val="auto"/>
              <w:sz w:val="30"/>
              <w:szCs w:val="30"/>
              <w:lang w:val="zh-CN"/>
            </w:rPr>
            <w:t xml:space="preserve"> </w:t>
          </w:r>
          <w:r w:rsidR="007E6942" w:rsidRPr="007E6942">
            <w:rPr>
              <w:rFonts w:ascii="黑体" w:eastAsia="黑体" w:hAnsi="黑体"/>
              <w:color w:val="auto"/>
              <w:sz w:val="30"/>
              <w:szCs w:val="30"/>
              <w:lang w:val="zh-CN"/>
            </w:rPr>
            <w:t xml:space="preserve">   </w:t>
          </w:r>
          <w:r w:rsidRPr="007E6942">
            <w:rPr>
              <w:rFonts w:ascii="黑体" w:eastAsia="黑体" w:hAnsi="黑体"/>
              <w:color w:val="auto"/>
              <w:sz w:val="30"/>
              <w:szCs w:val="30"/>
              <w:lang w:val="zh-CN"/>
            </w:rPr>
            <w:t>录</w:t>
          </w:r>
        </w:p>
        <w:p w14:paraId="19665120" w14:textId="77777777" w:rsidR="00130E2A" w:rsidRDefault="003568DA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53548" w:history="1">
            <w:r w:rsidR="00130E2A" w:rsidRPr="00AC21BE">
              <w:rPr>
                <w:rStyle w:val="ad"/>
                <w:noProof/>
              </w:rPr>
              <w:t>摘</w:t>
            </w:r>
            <w:r w:rsidR="00130E2A" w:rsidRPr="00AC21BE">
              <w:rPr>
                <w:rStyle w:val="ad"/>
                <w:noProof/>
              </w:rPr>
              <w:t xml:space="preserve">    </w:t>
            </w:r>
            <w:r w:rsidR="00130E2A" w:rsidRPr="00AC21BE">
              <w:rPr>
                <w:rStyle w:val="ad"/>
                <w:noProof/>
              </w:rPr>
              <w:t>要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_Toc105253548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II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054301E9" w14:textId="77777777" w:rsidR="00130E2A" w:rsidRDefault="00D14D06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49" w:history="1">
            <w:r w:rsidR="00130E2A" w:rsidRPr="00AC21BE">
              <w:rPr>
                <w:rStyle w:val="ad"/>
                <w:noProof/>
              </w:rPr>
              <w:t>Abstract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_Toc105253549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III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76ACED7B" w14:textId="77777777" w:rsidR="00130E2A" w:rsidRDefault="00D14D06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0" w:history="1">
            <w:r w:rsidR="00130E2A" w:rsidRPr="00AC21BE">
              <w:rPr>
                <w:rStyle w:val="ad"/>
                <w:noProof/>
              </w:rPr>
              <w:t xml:space="preserve">1 </w:t>
            </w:r>
            <w:r w:rsidR="00130E2A" w:rsidRPr="00AC21BE">
              <w:rPr>
                <w:rStyle w:val="ad"/>
                <w:noProof/>
              </w:rPr>
              <w:t>正文格式说明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_Toc105253550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1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631F7D78" w14:textId="77777777" w:rsidR="00130E2A" w:rsidRDefault="00D14D06">
          <w:pPr>
            <w:pStyle w:val="TOC2"/>
            <w:tabs>
              <w:tab w:val="right" w:leader="dot" w:pos="8947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05253551" w:history="1">
            <w:r w:rsidR="00130E2A" w:rsidRPr="00AC21BE">
              <w:rPr>
                <w:rStyle w:val="ad"/>
                <w:noProof/>
              </w:rPr>
              <w:t xml:space="preserve">1.1 </w:t>
            </w:r>
            <w:r w:rsidR="00130E2A" w:rsidRPr="00AC21BE">
              <w:rPr>
                <w:rStyle w:val="ad"/>
                <w:noProof/>
              </w:rPr>
              <w:t>论文格式基本要求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_Toc105253551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1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4A1D531D" w14:textId="77777777" w:rsidR="00130E2A" w:rsidRDefault="00D14D06">
          <w:pPr>
            <w:pStyle w:val="TOC3"/>
            <w:tabs>
              <w:tab w:val="right" w:leader="dot" w:pos="8947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105253552" w:history="1">
            <w:r w:rsidR="00130E2A" w:rsidRPr="00AC21BE">
              <w:rPr>
                <w:rStyle w:val="ad"/>
                <w:noProof/>
              </w:rPr>
              <w:t xml:space="preserve">1.1.1 </w:t>
            </w:r>
            <w:r w:rsidR="00130E2A" w:rsidRPr="00AC21BE">
              <w:rPr>
                <w:rStyle w:val="ad"/>
                <w:noProof/>
              </w:rPr>
              <w:t>图表的格式示例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_Toc105253552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1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620A564D" w14:textId="77777777" w:rsidR="00130E2A" w:rsidRDefault="00D14D06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3" w:history="1">
            <w:r w:rsidR="00130E2A" w:rsidRPr="00AC21BE">
              <w:rPr>
                <w:rStyle w:val="ad"/>
                <w:noProof/>
              </w:rPr>
              <w:t xml:space="preserve">2 </w:t>
            </w:r>
            <w:r w:rsidR="00130E2A" w:rsidRPr="00AC21BE">
              <w:rPr>
                <w:rStyle w:val="ad"/>
                <w:noProof/>
              </w:rPr>
              <w:t>结</w:t>
            </w:r>
            <w:r w:rsidR="00130E2A" w:rsidRPr="00AC21BE">
              <w:rPr>
                <w:rStyle w:val="ad"/>
                <w:noProof/>
              </w:rPr>
              <w:t xml:space="preserve">    </w:t>
            </w:r>
            <w:r w:rsidR="00130E2A" w:rsidRPr="00AC21BE">
              <w:rPr>
                <w:rStyle w:val="ad"/>
                <w:noProof/>
              </w:rPr>
              <w:t>论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_Toc105253553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3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419DAED9" w14:textId="77777777" w:rsidR="00130E2A" w:rsidRDefault="00D14D06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4" w:history="1">
            <w:r w:rsidR="00130E2A" w:rsidRPr="00AC21BE">
              <w:rPr>
                <w:rStyle w:val="ad"/>
                <w:noProof/>
              </w:rPr>
              <w:t>设计总结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_Toc105253554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4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5949A3BB" w14:textId="77777777" w:rsidR="00130E2A" w:rsidRDefault="00D14D06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5" w:history="1">
            <w:r w:rsidR="00130E2A" w:rsidRPr="00AC21BE">
              <w:rPr>
                <w:rStyle w:val="ad"/>
                <w:noProof/>
              </w:rPr>
              <w:t>致</w:t>
            </w:r>
            <w:r w:rsidR="00130E2A" w:rsidRPr="00AC21BE">
              <w:rPr>
                <w:rStyle w:val="ad"/>
                <w:noProof/>
              </w:rPr>
              <w:t xml:space="preserve">    </w:t>
            </w:r>
            <w:r w:rsidR="00130E2A" w:rsidRPr="00AC21BE">
              <w:rPr>
                <w:rStyle w:val="ad"/>
                <w:noProof/>
              </w:rPr>
              <w:t>谢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_Toc105253555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5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791B2229" w14:textId="77777777" w:rsidR="00130E2A" w:rsidRDefault="00D14D06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6" w:history="1">
            <w:r w:rsidR="00130E2A" w:rsidRPr="00AC21BE">
              <w:rPr>
                <w:rStyle w:val="ad"/>
                <w:noProof/>
              </w:rPr>
              <w:t>参</w:t>
            </w:r>
            <w:r w:rsidR="00130E2A" w:rsidRPr="00AC21BE">
              <w:rPr>
                <w:rStyle w:val="ad"/>
                <w:noProof/>
              </w:rPr>
              <w:t xml:space="preserve"> </w:t>
            </w:r>
            <w:r w:rsidR="00130E2A" w:rsidRPr="00AC21BE">
              <w:rPr>
                <w:rStyle w:val="ad"/>
                <w:noProof/>
              </w:rPr>
              <w:t>考</w:t>
            </w:r>
            <w:r w:rsidR="00130E2A" w:rsidRPr="00AC21BE">
              <w:rPr>
                <w:rStyle w:val="ad"/>
                <w:noProof/>
              </w:rPr>
              <w:t xml:space="preserve"> </w:t>
            </w:r>
            <w:r w:rsidR="00130E2A" w:rsidRPr="00AC21BE">
              <w:rPr>
                <w:rStyle w:val="ad"/>
                <w:noProof/>
              </w:rPr>
              <w:t>文</w:t>
            </w:r>
            <w:r w:rsidR="00130E2A" w:rsidRPr="00AC21BE">
              <w:rPr>
                <w:rStyle w:val="ad"/>
                <w:noProof/>
              </w:rPr>
              <w:t xml:space="preserve"> </w:t>
            </w:r>
            <w:r w:rsidR="00130E2A" w:rsidRPr="00AC21BE">
              <w:rPr>
                <w:rStyle w:val="ad"/>
                <w:noProof/>
              </w:rPr>
              <w:t>献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_Toc105253556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6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20FA67F2" w14:textId="77777777" w:rsidR="00130E2A" w:rsidRDefault="00D14D06">
          <w:pPr>
            <w:pStyle w:val="TOC1"/>
            <w:tabs>
              <w:tab w:val="right" w:leader="dot" w:pos="8947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05253557" w:history="1">
            <w:r w:rsidR="00130E2A" w:rsidRPr="00AC21BE">
              <w:rPr>
                <w:rStyle w:val="ad"/>
                <w:noProof/>
              </w:rPr>
              <w:t>附录</w:t>
            </w:r>
            <w:r w:rsidR="00130E2A" w:rsidRPr="00AC21BE">
              <w:rPr>
                <w:rStyle w:val="ad"/>
                <w:noProof/>
              </w:rPr>
              <w:t xml:space="preserve"> A </w:t>
            </w:r>
            <w:r w:rsidR="00130E2A" w:rsidRPr="00AC21BE">
              <w:rPr>
                <w:rStyle w:val="ad"/>
                <w:noProof/>
              </w:rPr>
              <w:t>详细数据</w:t>
            </w:r>
            <w:r w:rsidR="00130E2A">
              <w:rPr>
                <w:noProof/>
                <w:webHidden/>
              </w:rPr>
              <w:tab/>
            </w:r>
            <w:r w:rsidR="00130E2A">
              <w:rPr>
                <w:noProof/>
                <w:webHidden/>
              </w:rPr>
              <w:fldChar w:fldCharType="begin"/>
            </w:r>
            <w:r w:rsidR="00130E2A">
              <w:rPr>
                <w:noProof/>
                <w:webHidden/>
              </w:rPr>
              <w:instrText xml:space="preserve"> PAGEREF _Toc105253557 \h </w:instrText>
            </w:r>
            <w:r w:rsidR="00130E2A">
              <w:rPr>
                <w:noProof/>
                <w:webHidden/>
              </w:rPr>
            </w:r>
            <w:r w:rsidR="00130E2A">
              <w:rPr>
                <w:noProof/>
                <w:webHidden/>
              </w:rPr>
              <w:fldChar w:fldCharType="separate"/>
            </w:r>
            <w:r w:rsidR="00130E2A">
              <w:rPr>
                <w:noProof/>
                <w:webHidden/>
              </w:rPr>
              <w:t>7</w:t>
            </w:r>
            <w:r w:rsidR="00130E2A">
              <w:rPr>
                <w:noProof/>
                <w:webHidden/>
              </w:rPr>
              <w:fldChar w:fldCharType="end"/>
            </w:r>
          </w:hyperlink>
        </w:p>
        <w:p w14:paraId="41727BDE" w14:textId="77777777" w:rsidR="003568DA" w:rsidRPr="007E6942" w:rsidRDefault="003568DA" w:rsidP="009278B9">
          <w:pPr>
            <w:rPr>
              <w:rStyle w:val="Char"/>
              <w:rFonts w:ascii="Times New Roman" w:hAnsi="Times New Roman"/>
              <w:szCs w:val="22"/>
              <w:lang w:eastAsia="zh-CN" w:bidi="ar-S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006BC07" w14:textId="77777777" w:rsidR="009278B9" w:rsidRDefault="009278B9" w:rsidP="00021CD3">
      <w:pPr>
        <w:rPr>
          <w:rFonts w:cs="Times New Roman"/>
          <w:b/>
          <w:color w:val="000000"/>
          <w:kern w:val="0"/>
          <w:sz w:val="30"/>
          <w:szCs w:val="30"/>
        </w:rPr>
      </w:pPr>
    </w:p>
    <w:p w14:paraId="7D684436" w14:textId="77777777" w:rsidR="009278B9" w:rsidRDefault="009278B9" w:rsidP="00021CD3">
      <w:pPr>
        <w:rPr>
          <w:rFonts w:ascii="仿宋" w:eastAsia="仿宋" w:hAnsi="仿宋"/>
        </w:rPr>
        <w:sectPr w:rsidR="009278B9" w:rsidSect="00670D9A">
          <w:pgSz w:w="11906" w:h="16838" w:code="9"/>
          <w:pgMar w:top="1418" w:right="1191" w:bottom="1191" w:left="1191" w:header="1418" w:footer="1134" w:gutter="567"/>
          <w:pgNumType w:fmt="upperRoman"/>
          <w:cols w:space="425"/>
          <w:docGrid w:linePitch="326"/>
        </w:sectPr>
      </w:pPr>
    </w:p>
    <w:p w14:paraId="240DCC7F" w14:textId="77777777" w:rsidR="009278B9" w:rsidRPr="001010CD" w:rsidRDefault="009278B9" w:rsidP="006A0829">
      <w:pPr>
        <w:pStyle w:val="1"/>
      </w:pPr>
      <w:bookmarkStart w:id="4" w:name="_Toc468117565"/>
      <w:bookmarkStart w:id="5" w:name="_Toc105253550"/>
      <w:r w:rsidRPr="001010CD">
        <w:rPr>
          <w:rFonts w:hint="eastAsia"/>
        </w:rPr>
        <w:lastRenderedPageBreak/>
        <w:t>正文格式说明</w:t>
      </w:r>
      <w:bookmarkEnd w:id="4"/>
      <w:bookmarkEnd w:id="5"/>
    </w:p>
    <w:p w14:paraId="406AE7CC" w14:textId="77777777" w:rsidR="00712593" w:rsidRDefault="00712593" w:rsidP="007E6942">
      <w:pPr>
        <w:pStyle w:val="2"/>
      </w:pPr>
      <w:bookmarkStart w:id="6" w:name="_Toc105563300"/>
      <w:bookmarkStart w:id="7" w:name="_Toc468117566"/>
      <w:bookmarkStart w:id="8" w:name="_Toc105253551"/>
      <w:r w:rsidRPr="006A0829">
        <w:rPr>
          <w:rFonts w:hint="eastAsia"/>
        </w:rPr>
        <w:t>论文格式基本要求</w:t>
      </w:r>
      <w:bookmarkEnd w:id="6"/>
      <w:bookmarkEnd w:id="7"/>
      <w:bookmarkEnd w:id="8"/>
    </w:p>
    <w:p w14:paraId="604B57C5" w14:textId="77777777" w:rsidR="00B745FD" w:rsidRPr="00B745FD" w:rsidRDefault="00B745FD" w:rsidP="00B745FD">
      <w:pPr>
        <w:pStyle w:val="a1"/>
        <w:ind w:firstLine="480"/>
      </w:pPr>
      <w:r>
        <w:rPr>
          <w:rFonts w:hint="eastAsia"/>
        </w:rPr>
        <w:t>正文的内容使用“段落”</w:t>
      </w:r>
      <w:r w:rsidR="006B5617">
        <w:rPr>
          <w:rFonts w:hint="eastAsia"/>
        </w:rPr>
        <w:t>样式</w:t>
      </w:r>
      <w:r>
        <w:rPr>
          <w:rFonts w:hint="eastAsia"/>
        </w:rPr>
        <w:t>。</w:t>
      </w:r>
    </w:p>
    <w:p w14:paraId="45731887" w14:textId="77777777" w:rsidR="00130E2A" w:rsidRPr="00130E2A" w:rsidRDefault="00712593" w:rsidP="00130E2A">
      <w:pPr>
        <w:pStyle w:val="3"/>
      </w:pPr>
      <w:bookmarkStart w:id="9" w:name="_Toc468117574"/>
      <w:bookmarkStart w:id="10" w:name="_Toc105253552"/>
      <w:r w:rsidRPr="006A0829">
        <w:rPr>
          <w:rFonts w:hint="eastAsia"/>
        </w:rPr>
        <w:t>图</w:t>
      </w:r>
      <w:r w:rsidR="008E70FF">
        <w:rPr>
          <w:rFonts w:hint="eastAsia"/>
        </w:rPr>
        <w:t>表</w:t>
      </w:r>
      <w:r w:rsidRPr="006A0829">
        <w:rPr>
          <w:rFonts w:hint="eastAsia"/>
        </w:rPr>
        <w:t>的格式示例</w:t>
      </w:r>
      <w:bookmarkEnd w:id="9"/>
      <w:bookmarkEnd w:id="10"/>
    </w:p>
    <w:p w14:paraId="6B80C576" w14:textId="77777777" w:rsidR="008E70FF" w:rsidRDefault="008E70FF" w:rsidP="008E70FF">
      <w:pPr>
        <w:pStyle w:val="a1"/>
        <w:ind w:firstLine="480"/>
      </w:pPr>
      <w:r>
        <w:rPr>
          <w:rFonts w:hint="eastAsia"/>
        </w:rPr>
        <w:t>三线表格可使用“三线表”表样式，如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_Ref105252264 \h</w:instrText>
      </w:r>
      <w:r>
        <w:instrText xml:space="preserve"> </w:instrText>
      </w:r>
      <w:r>
        <w:fldChar w:fldCharType="separate"/>
      </w:r>
      <w:r w:rsidR="00D14D06">
        <w:rPr>
          <w:rFonts w:hint="eastAsia"/>
        </w:rPr>
        <w:t>图</w:t>
      </w:r>
      <w:r w:rsidR="00D14D06">
        <w:rPr>
          <w:rFonts w:hint="eastAsia"/>
        </w:rPr>
        <w:t xml:space="preserve"> </w:t>
      </w:r>
      <w:r w:rsidR="00D14D06">
        <w:rPr>
          <w:noProof/>
        </w:rPr>
        <w:t>1</w:t>
      </w:r>
      <w:r w:rsidR="00D14D06">
        <w:t>.</w:t>
      </w:r>
      <w:r w:rsidR="00D14D06">
        <w:rPr>
          <w:noProof/>
        </w:rPr>
        <w:t>1</w:t>
      </w:r>
      <w:r>
        <w:fldChar w:fldCharType="end"/>
      </w:r>
      <w:r>
        <w:rPr>
          <w:rFonts w:hint="eastAsia"/>
        </w:rPr>
        <w:t>所示。图与上文应空一行，题注与下文应空一行，空行均使用样式“</w:t>
      </w:r>
      <w:r>
        <w:rPr>
          <w:rFonts w:hint="eastAsia"/>
        </w:rPr>
        <w:t>1</w:t>
      </w:r>
      <w:r>
        <w:t>.25</w:t>
      </w:r>
      <w:r>
        <w:rPr>
          <w:rFonts w:hint="eastAsia"/>
        </w:rPr>
        <w:t>倍行距”。</w:t>
      </w:r>
    </w:p>
    <w:p w14:paraId="46243894" w14:textId="77777777" w:rsidR="008E70FF" w:rsidRDefault="008E70FF" w:rsidP="008E70FF">
      <w:pPr>
        <w:pStyle w:val="125"/>
      </w:pPr>
    </w:p>
    <w:p w14:paraId="769B5137" w14:textId="77777777" w:rsidR="008E70FF" w:rsidRDefault="008E70FF" w:rsidP="008E70FF">
      <w:pPr>
        <w:jc w:val="center"/>
      </w:pPr>
      <w:r>
        <w:rPr>
          <w:noProof/>
        </w:rPr>
        <w:drawing>
          <wp:inline distT="0" distB="0" distL="0" distR="0" wp14:anchorId="6427BA2D" wp14:editId="631E3161">
            <wp:extent cx="5687695" cy="1042035"/>
            <wp:effectExtent l="0" t="0" r="8255" b="571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A7D0" w14:textId="77777777" w:rsidR="008E70FF" w:rsidRDefault="008E70FF" w:rsidP="008E70FF">
      <w:pPr>
        <w:pStyle w:val="af"/>
      </w:pPr>
      <w:bookmarkStart w:id="11" w:name="_Ref10525226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14D06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14D06">
        <w:rPr>
          <w:noProof/>
        </w:rPr>
        <w:t>1</w:t>
      </w:r>
      <w:r>
        <w:fldChar w:fldCharType="end"/>
      </w:r>
      <w:bookmarkEnd w:id="11"/>
      <w:r>
        <w:t xml:space="preserve">  </w:t>
      </w:r>
      <w:r>
        <w:rPr>
          <w:rFonts w:hint="eastAsia"/>
        </w:rPr>
        <w:t>三线表样式</w:t>
      </w:r>
    </w:p>
    <w:p w14:paraId="523DA1B7" w14:textId="77777777" w:rsidR="008E70FF" w:rsidRPr="008E70FF" w:rsidRDefault="008E70FF" w:rsidP="008E70FF">
      <w:pPr>
        <w:pStyle w:val="125"/>
      </w:pPr>
    </w:p>
    <w:p w14:paraId="2171CA71" w14:textId="77777777" w:rsidR="008E70FF" w:rsidRPr="008E70FF" w:rsidRDefault="008E70FF" w:rsidP="000539D9">
      <w:pPr>
        <w:pStyle w:val="a1"/>
        <w:ind w:firstLine="480"/>
      </w:pPr>
      <w:r w:rsidRPr="008E70FF">
        <w:rPr>
          <w:rFonts w:hint="eastAsia"/>
        </w:rPr>
        <w:t>表、图序号与后面文字同样应当适当留空（两次空格键）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_Ref99896651 \h</w:instrText>
      </w:r>
      <w:r>
        <w:instrText xml:space="preserve">  \* MERGEFORMAT </w:instrText>
      </w:r>
      <w:r>
        <w:fldChar w:fldCharType="separate"/>
      </w:r>
      <w:r w:rsidR="00D14D06" w:rsidRPr="00025FDC">
        <w:rPr>
          <w:rFonts w:hint="eastAsia"/>
        </w:rPr>
        <w:t>表</w:t>
      </w:r>
      <w:r w:rsidR="00D14D06" w:rsidRPr="00025FDC">
        <w:rPr>
          <w:rFonts w:hint="eastAsia"/>
        </w:rPr>
        <w:t xml:space="preserve"> </w:t>
      </w:r>
      <w:r w:rsidR="00D14D06">
        <w:rPr>
          <w:noProof/>
        </w:rPr>
        <w:t>1</w:t>
      </w:r>
      <w:r w:rsidR="00D14D06" w:rsidRPr="00025FDC">
        <w:rPr>
          <w:noProof/>
        </w:rPr>
        <w:t>.</w:t>
      </w:r>
      <w:r w:rsidR="00D14D06">
        <w:rPr>
          <w:noProof/>
        </w:rPr>
        <w:t>2</w:t>
      </w:r>
      <w:r>
        <w:fldChar w:fldCharType="end"/>
      </w:r>
      <w:r>
        <w:rPr>
          <w:rFonts w:hint="eastAsia"/>
        </w:rPr>
        <w:t>所示。</w:t>
      </w:r>
    </w:p>
    <w:p w14:paraId="2570062D" w14:textId="77777777" w:rsidR="00C92405" w:rsidRDefault="00C92405" w:rsidP="00C92405"/>
    <w:p w14:paraId="55A9BDDE" w14:textId="77777777" w:rsidR="0045147D" w:rsidRPr="00025FDC" w:rsidRDefault="00FF7FEA" w:rsidP="00025FDC">
      <w:pPr>
        <w:pStyle w:val="af"/>
      </w:pPr>
      <w:r w:rsidRPr="00025FDC">
        <w:rPr>
          <w:rFonts w:hint="eastAsia"/>
        </w:rPr>
        <w:t>表</w:t>
      </w:r>
      <w:r w:rsidRPr="00025FDC">
        <w:rPr>
          <w:rFonts w:hint="eastAsia"/>
        </w:rPr>
        <w:t xml:space="preserve"> </w:t>
      </w:r>
      <w:r w:rsidR="002E1CD9" w:rsidRPr="00025FDC">
        <w:fldChar w:fldCharType="begin"/>
      </w:r>
      <w:r w:rsidR="002E1CD9" w:rsidRPr="00025FDC">
        <w:instrText xml:space="preserve"> </w:instrText>
      </w:r>
      <w:r w:rsidR="002E1CD9" w:rsidRPr="00025FDC">
        <w:rPr>
          <w:rFonts w:hint="eastAsia"/>
        </w:rPr>
        <w:instrText>STYLEREF 1 \s</w:instrText>
      </w:r>
      <w:r w:rsidR="002E1CD9" w:rsidRPr="00025FDC">
        <w:instrText xml:space="preserve"> </w:instrText>
      </w:r>
      <w:r w:rsidR="002E1CD9" w:rsidRPr="00025FDC">
        <w:fldChar w:fldCharType="separate"/>
      </w:r>
      <w:r w:rsidR="00D14D06">
        <w:rPr>
          <w:noProof/>
        </w:rPr>
        <w:t>1</w:t>
      </w:r>
      <w:r w:rsidR="002E1CD9" w:rsidRPr="00025FDC">
        <w:fldChar w:fldCharType="end"/>
      </w:r>
      <w:r w:rsidR="002E1CD9" w:rsidRPr="00025FDC">
        <w:t>.</w:t>
      </w:r>
      <w:r w:rsidR="002E1CD9" w:rsidRPr="00025FDC">
        <w:fldChar w:fldCharType="begin"/>
      </w:r>
      <w:r w:rsidR="002E1CD9" w:rsidRPr="00025FDC">
        <w:instrText xml:space="preserve"> </w:instrText>
      </w:r>
      <w:r w:rsidR="002E1CD9" w:rsidRPr="00025FDC">
        <w:rPr>
          <w:rFonts w:hint="eastAsia"/>
        </w:rPr>
        <w:instrText xml:space="preserve">SEQ </w:instrText>
      </w:r>
      <w:r w:rsidR="002E1CD9" w:rsidRPr="00025FDC">
        <w:rPr>
          <w:rFonts w:hint="eastAsia"/>
        </w:rPr>
        <w:instrText>表</w:instrText>
      </w:r>
      <w:r w:rsidR="002E1CD9" w:rsidRPr="00025FDC">
        <w:rPr>
          <w:rFonts w:hint="eastAsia"/>
        </w:rPr>
        <w:instrText xml:space="preserve"> \* ARABIC \s 1</w:instrText>
      </w:r>
      <w:r w:rsidR="002E1CD9" w:rsidRPr="00025FDC">
        <w:instrText xml:space="preserve"> </w:instrText>
      </w:r>
      <w:r w:rsidR="002E1CD9" w:rsidRPr="00025FDC">
        <w:fldChar w:fldCharType="separate"/>
      </w:r>
      <w:r w:rsidR="00D14D06">
        <w:rPr>
          <w:noProof/>
        </w:rPr>
        <w:t>1</w:t>
      </w:r>
      <w:r w:rsidR="002E1CD9" w:rsidRPr="00025FDC">
        <w:fldChar w:fldCharType="end"/>
      </w:r>
      <w:r w:rsidRPr="00025FDC">
        <w:t xml:space="preserve">  XXX</w:t>
      </w:r>
      <w:r w:rsidRPr="00025FDC">
        <w:t>特性</w:t>
      </w:r>
      <w:r w:rsidRPr="00025FDC">
        <w:rPr>
          <w:rFonts w:hint="eastAsia"/>
        </w:rPr>
        <w:t>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36"/>
        <w:gridCol w:w="2237"/>
        <w:gridCol w:w="2237"/>
        <w:gridCol w:w="2237"/>
      </w:tblGrid>
      <w:tr w:rsidR="00FF7FEA" w14:paraId="35EC607B" w14:textId="77777777" w:rsidTr="00EF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6" w:type="dxa"/>
          </w:tcPr>
          <w:p w14:paraId="6BE5DF76" w14:textId="77777777" w:rsidR="00FF7FEA" w:rsidRPr="00EF20D3" w:rsidRDefault="00FF7FEA" w:rsidP="00830C9A">
            <w:pPr>
              <w:pStyle w:val="af4"/>
            </w:pPr>
            <w:r w:rsidRPr="00EF20D3">
              <w:rPr>
                <w:rFonts w:hint="eastAsia"/>
              </w:rPr>
              <w:t>标题</w:t>
            </w:r>
          </w:p>
        </w:tc>
        <w:tc>
          <w:tcPr>
            <w:tcW w:w="2237" w:type="dxa"/>
          </w:tcPr>
          <w:p w14:paraId="6CBAAEB2" w14:textId="77777777" w:rsidR="00FF7FEA" w:rsidRPr="00EF20D3" w:rsidRDefault="00FF7FEA" w:rsidP="00830C9A">
            <w:pPr>
              <w:pStyle w:val="af4"/>
            </w:pPr>
            <w:r w:rsidRPr="00EF20D3">
              <w:rPr>
                <w:rFonts w:hint="eastAsia"/>
              </w:rPr>
              <w:t>属性</w:t>
            </w:r>
          </w:p>
        </w:tc>
        <w:tc>
          <w:tcPr>
            <w:tcW w:w="2237" w:type="dxa"/>
          </w:tcPr>
          <w:p w14:paraId="50CCD42E" w14:textId="77777777" w:rsidR="00FF7FEA" w:rsidRPr="00EF20D3" w:rsidRDefault="00FF7FEA" w:rsidP="00830C9A">
            <w:pPr>
              <w:pStyle w:val="af4"/>
            </w:pPr>
            <w:r w:rsidRPr="00EF20D3">
              <w:rPr>
                <w:rFonts w:hint="eastAsia"/>
              </w:rPr>
              <w:t>特征</w:t>
            </w:r>
          </w:p>
        </w:tc>
        <w:tc>
          <w:tcPr>
            <w:tcW w:w="2237" w:type="dxa"/>
          </w:tcPr>
          <w:p w14:paraId="5CF4C9BE" w14:textId="77777777" w:rsidR="00FF7FEA" w:rsidRPr="00EF20D3" w:rsidRDefault="00FF7FEA" w:rsidP="00830C9A">
            <w:pPr>
              <w:pStyle w:val="af4"/>
            </w:pPr>
            <w:r w:rsidRPr="00EF20D3">
              <w:rPr>
                <w:rFonts w:hint="eastAsia"/>
              </w:rPr>
              <w:t>备注</w:t>
            </w:r>
          </w:p>
        </w:tc>
      </w:tr>
      <w:tr w:rsidR="00FF7FEA" w14:paraId="34D5A6D8" w14:textId="77777777" w:rsidTr="00EF20D3">
        <w:tc>
          <w:tcPr>
            <w:tcW w:w="2236" w:type="dxa"/>
          </w:tcPr>
          <w:p w14:paraId="483E1C16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11C843D3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4ADEA23C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5A02B48F" w14:textId="77777777" w:rsidR="00FF7FEA" w:rsidRPr="00EF20D3" w:rsidRDefault="00FF7FEA" w:rsidP="00830C9A">
            <w:pPr>
              <w:pStyle w:val="af4"/>
            </w:pPr>
          </w:p>
        </w:tc>
      </w:tr>
      <w:tr w:rsidR="00FF7FEA" w14:paraId="14431731" w14:textId="77777777" w:rsidTr="00EF20D3">
        <w:tc>
          <w:tcPr>
            <w:tcW w:w="2236" w:type="dxa"/>
          </w:tcPr>
          <w:p w14:paraId="036E7E98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40FB43B1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0260B92B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53AC4E42" w14:textId="77777777" w:rsidR="00FF7FEA" w:rsidRPr="00EF20D3" w:rsidRDefault="00FF7FEA" w:rsidP="00830C9A">
            <w:pPr>
              <w:pStyle w:val="af4"/>
            </w:pPr>
          </w:p>
        </w:tc>
      </w:tr>
      <w:tr w:rsidR="00FF7FEA" w14:paraId="06333C75" w14:textId="77777777" w:rsidTr="00EF20D3">
        <w:tc>
          <w:tcPr>
            <w:tcW w:w="2236" w:type="dxa"/>
          </w:tcPr>
          <w:p w14:paraId="6CDD7BC7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07E27E5A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1715FC51" w14:textId="77777777" w:rsidR="00FF7FEA" w:rsidRPr="00EF20D3" w:rsidRDefault="00FF7FEA" w:rsidP="00830C9A">
            <w:pPr>
              <w:pStyle w:val="af4"/>
            </w:pPr>
          </w:p>
        </w:tc>
        <w:tc>
          <w:tcPr>
            <w:tcW w:w="2237" w:type="dxa"/>
          </w:tcPr>
          <w:p w14:paraId="417D7D0D" w14:textId="77777777" w:rsidR="00FF7FEA" w:rsidRPr="00EF20D3" w:rsidRDefault="00FF7FEA" w:rsidP="00830C9A">
            <w:pPr>
              <w:pStyle w:val="af4"/>
            </w:pPr>
          </w:p>
        </w:tc>
      </w:tr>
    </w:tbl>
    <w:p w14:paraId="76A31B15" w14:textId="77777777" w:rsidR="00021CD3" w:rsidRDefault="00021CD3" w:rsidP="000539D9">
      <w:pPr>
        <w:pStyle w:val="125"/>
      </w:pPr>
    </w:p>
    <w:p w14:paraId="6A52F8E0" w14:textId="77777777" w:rsidR="000539D9" w:rsidRDefault="00896B72" w:rsidP="000539D9">
      <w:pPr>
        <w:pStyle w:val="a1"/>
        <w:ind w:firstLine="480"/>
      </w:pPr>
      <w:r>
        <w:rPr>
          <w:rFonts w:hint="eastAsia"/>
        </w:rPr>
        <w:t>图片、表格控制在一页以内，</w:t>
      </w:r>
      <w:r w:rsidR="002932C1">
        <w:rPr>
          <w:rFonts w:hint="eastAsia"/>
        </w:rPr>
        <w:t>如表格跨页需要加续表</w:t>
      </w:r>
      <w:r w:rsidR="000539D9">
        <w:rPr>
          <w:rFonts w:hint="eastAsia"/>
        </w:rPr>
        <w:t>。</w:t>
      </w:r>
    </w:p>
    <w:p w14:paraId="0C229A25" w14:textId="77777777" w:rsidR="0037681A" w:rsidRDefault="0037681A" w:rsidP="000539D9">
      <w:pPr>
        <w:pStyle w:val="125"/>
      </w:pPr>
    </w:p>
    <w:p w14:paraId="26803F15" w14:textId="77777777" w:rsidR="002E1CD9" w:rsidRPr="00025FDC" w:rsidRDefault="002E1CD9" w:rsidP="00025FDC">
      <w:pPr>
        <w:pStyle w:val="af"/>
      </w:pPr>
      <w:bookmarkStart w:id="12" w:name="_Ref99896651"/>
      <w:r w:rsidRPr="00025FDC">
        <w:rPr>
          <w:rFonts w:hint="eastAsia"/>
        </w:rPr>
        <w:t>表</w:t>
      </w:r>
      <w:r w:rsidRPr="00025FDC">
        <w:rPr>
          <w:rFonts w:hint="eastAsia"/>
        </w:rPr>
        <w:t xml:space="preserve"> </w:t>
      </w:r>
      <w:r w:rsidRPr="00025FDC">
        <w:fldChar w:fldCharType="begin"/>
      </w:r>
      <w:r w:rsidRPr="00025FDC">
        <w:instrText xml:space="preserve"> </w:instrText>
      </w:r>
      <w:r w:rsidRPr="00025FDC">
        <w:rPr>
          <w:rFonts w:hint="eastAsia"/>
        </w:rPr>
        <w:instrText>STYLEREF 1 \s</w:instrText>
      </w:r>
      <w:r w:rsidRPr="00025FDC">
        <w:instrText xml:space="preserve"> </w:instrText>
      </w:r>
      <w:r w:rsidRPr="00025FDC">
        <w:fldChar w:fldCharType="separate"/>
      </w:r>
      <w:r w:rsidR="00D14D06">
        <w:rPr>
          <w:noProof/>
        </w:rPr>
        <w:t>1</w:t>
      </w:r>
      <w:r w:rsidRPr="00025FDC">
        <w:fldChar w:fldCharType="end"/>
      </w:r>
      <w:r w:rsidRPr="00025FDC">
        <w:t>.</w:t>
      </w:r>
      <w:r w:rsidRPr="00025FDC">
        <w:fldChar w:fldCharType="begin"/>
      </w:r>
      <w:r w:rsidRPr="00025FDC">
        <w:instrText xml:space="preserve"> </w:instrText>
      </w:r>
      <w:r w:rsidRPr="00025FDC">
        <w:rPr>
          <w:rFonts w:hint="eastAsia"/>
        </w:rPr>
        <w:instrText xml:space="preserve">SEQ </w:instrText>
      </w:r>
      <w:r w:rsidRPr="00025FDC">
        <w:rPr>
          <w:rFonts w:hint="eastAsia"/>
        </w:rPr>
        <w:instrText>表</w:instrText>
      </w:r>
      <w:r w:rsidRPr="00025FDC">
        <w:rPr>
          <w:rFonts w:hint="eastAsia"/>
        </w:rPr>
        <w:instrText xml:space="preserve"> \* ARABIC \s 1</w:instrText>
      </w:r>
      <w:r w:rsidRPr="00025FDC">
        <w:instrText xml:space="preserve"> </w:instrText>
      </w:r>
      <w:r w:rsidRPr="00025FDC">
        <w:fldChar w:fldCharType="separate"/>
      </w:r>
      <w:r w:rsidR="00D14D06">
        <w:rPr>
          <w:noProof/>
        </w:rPr>
        <w:t>2</w:t>
      </w:r>
      <w:r w:rsidRPr="00025FDC">
        <w:fldChar w:fldCharType="end"/>
      </w:r>
      <w:bookmarkEnd w:id="12"/>
      <w:r w:rsidRPr="00025FDC">
        <w:t xml:space="preserve">  </w:t>
      </w:r>
      <w:r w:rsidRPr="00025FDC">
        <w:t>测试</w:t>
      </w:r>
      <w:r w:rsidRPr="00025FDC">
        <w:rPr>
          <w:rFonts w:hint="eastAsia"/>
        </w:rPr>
        <w:t>结果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82"/>
        <w:gridCol w:w="2982"/>
        <w:gridCol w:w="2983"/>
      </w:tblGrid>
      <w:tr w:rsidR="00376F22" w14:paraId="2249CC4C" w14:textId="77777777" w:rsidTr="00376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982" w:type="dxa"/>
          </w:tcPr>
          <w:p w14:paraId="2100C09A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2" w:type="dxa"/>
          </w:tcPr>
          <w:p w14:paraId="34E9A1B9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3" w:type="dxa"/>
          </w:tcPr>
          <w:p w14:paraId="01EDFE84" w14:textId="77777777" w:rsidR="00376F22" w:rsidRPr="00EF20D3" w:rsidRDefault="00376F22" w:rsidP="00830C9A">
            <w:pPr>
              <w:pStyle w:val="af4"/>
            </w:pPr>
          </w:p>
        </w:tc>
      </w:tr>
      <w:tr w:rsidR="00376F22" w14:paraId="7FA97470" w14:textId="77777777" w:rsidTr="0037681A">
        <w:trPr>
          <w:cantSplit/>
        </w:trPr>
        <w:tc>
          <w:tcPr>
            <w:tcW w:w="2982" w:type="dxa"/>
          </w:tcPr>
          <w:p w14:paraId="042F37E3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2" w:type="dxa"/>
          </w:tcPr>
          <w:p w14:paraId="227FB364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3" w:type="dxa"/>
          </w:tcPr>
          <w:p w14:paraId="1811D873" w14:textId="77777777" w:rsidR="00376F22" w:rsidRPr="00EF20D3" w:rsidRDefault="00376F22" w:rsidP="00830C9A">
            <w:pPr>
              <w:pStyle w:val="af4"/>
            </w:pPr>
          </w:p>
        </w:tc>
      </w:tr>
      <w:tr w:rsidR="002932C1" w14:paraId="0DEDA67E" w14:textId="77777777" w:rsidTr="0037681A">
        <w:trPr>
          <w:cantSplit/>
        </w:trPr>
        <w:tc>
          <w:tcPr>
            <w:tcW w:w="2982" w:type="dxa"/>
          </w:tcPr>
          <w:p w14:paraId="22E4E387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41F968D1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1836EB4D" w14:textId="77777777" w:rsidR="002932C1" w:rsidRPr="00EF20D3" w:rsidRDefault="002932C1" w:rsidP="00830C9A">
            <w:pPr>
              <w:pStyle w:val="af4"/>
            </w:pPr>
          </w:p>
        </w:tc>
      </w:tr>
      <w:tr w:rsidR="002932C1" w14:paraId="2156E8E7" w14:textId="77777777" w:rsidTr="0037681A">
        <w:trPr>
          <w:cantSplit/>
        </w:trPr>
        <w:tc>
          <w:tcPr>
            <w:tcW w:w="2982" w:type="dxa"/>
          </w:tcPr>
          <w:p w14:paraId="7118E81E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638DB784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4EC61D17" w14:textId="77777777" w:rsidR="002932C1" w:rsidRPr="00EF20D3" w:rsidRDefault="002932C1" w:rsidP="00830C9A">
            <w:pPr>
              <w:pStyle w:val="af4"/>
            </w:pPr>
          </w:p>
        </w:tc>
      </w:tr>
      <w:tr w:rsidR="002932C1" w14:paraId="067CBCA5" w14:textId="77777777" w:rsidTr="0037681A">
        <w:trPr>
          <w:cantSplit/>
        </w:trPr>
        <w:tc>
          <w:tcPr>
            <w:tcW w:w="2982" w:type="dxa"/>
          </w:tcPr>
          <w:p w14:paraId="1E31AED3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730CA460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470ADAE7" w14:textId="77777777" w:rsidR="002932C1" w:rsidRPr="00EF20D3" w:rsidRDefault="002932C1" w:rsidP="00830C9A">
            <w:pPr>
              <w:pStyle w:val="af4"/>
            </w:pPr>
          </w:p>
        </w:tc>
      </w:tr>
      <w:tr w:rsidR="002932C1" w14:paraId="63FED503" w14:textId="77777777" w:rsidTr="0037681A">
        <w:trPr>
          <w:cantSplit/>
        </w:trPr>
        <w:tc>
          <w:tcPr>
            <w:tcW w:w="2982" w:type="dxa"/>
          </w:tcPr>
          <w:p w14:paraId="7A5DA88E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76184CA3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1D410F90" w14:textId="77777777" w:rsidR="002932C1" w:rsidRPr="00EF20D3" w:rsidRDefault="002932C1" w:rsidP="00830C9A">
            <w:pPr>
              <w:pStyle w:val="af4"/>
            </w:pPr>
          </w:p>
        </w:tc>
      </w:tr>
      <w:tr w:rsidR="002932C1" w14:paraId="7E9886E8" w14:textId="77777777" w:rsidTr="0037681A">
        <w:trPr>
          <w:cantSplit/>
        </w:trPr>
        <w:tc>
          <w:tcPr>
            <w:tcW w:w="2982" w:type="dxa"/>
          </w:tcPr>
          <w:p w14:paraId="423EBBCA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2" w:type="dxa"/>
          </w:tcPr>
          <w:p w14:paraId="7BB71D34" w14:textId="77777777" w:rsidR="002932C1" w:rsidRPr="00EF20D3" w:rsidRDefault="002932C1" w:rsidP="00830C9A">
            <w:pPr>
              <w:pStyle w:val="af4"/>
            </w:pPr>
          </w:p>
        </w:tc>
        <w:tc>
          <w:tcPr>
            <w:tcW w:w="2983" w:type="dxa"/>
          </w:tcPr>
          <w:p w14:paraId="3AE85884" w14:textId="77777777" w:rsidR="002932C1" w:rsidRPr="00EF20D3" w:rsidRDefault="002932C1" w:rsidP="00830C9A">
            <w:pPr>
              <w:pStyle w:val="af4"/>
            </w:pPr>
          </w:p>
        </w:tc>
      </w:tr>
      <w:tr w:rsidR="00376F22" w14:paraId="5DE35D39" w14:textId="77777777" w:rsidTr="0037681A">
        <w:trPr>
          <w:cantSplit/>
        </w:trPr>
        <w:tc>
          <w:tcPr>
            <w:tcW w:w="2982" w:type="dxa"/>
          </w:tcPr>
          <w:p w14:paraId="3C7C7302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2" w:type="dxa"/>
          </w:tcPr>
          <w:p w14:paraId="0D54EFF7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3" w:type="dxa"/>
          </w:tcPr>
          <w:p w14:paraId="0E86A136" w14:textId="77777777" w:rsidR="00376F22" w:rsidRPr="00EF20D3" w:rsidRDefault="00376F22" w:rsidP="00830C9A">
            <w:pPr>
              <w:pStyle w:val="af4"/>
            </w:pPr>
          </w:p>
        </w:tc>
      </w:tr>
      <w:tr w:rsidR="00376F22" w14:paraId="5513F038" w14:textId="77777777" w:rsidTr="0037681A">
        <w:trPr>
          <w:cantSplit/>
        </w:trPr>
        <w:tc>
          <w:tcPr>
            <w:tcW w:w="2982" w:type="dxa"/>
          </w:tcPr>
          <w:p w14:paraId="767C2DEB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2" w:type="dxa"/>
          </w:tcPr>
          <w:p w14:paraId="14FA84E3" w14:textId="77777777" w:rsidR="00376F22" w:rsidRPr="00EF20D3" w:rsidRDefault="00376F22" w:rsidP="00830C9A">
            <w:pPr>
              <w:pStyle w:val="af4"/>
            </w:pPr>
          </w:p>
        </w:tc>
        <w:tc>
          <w:tcPr>
            <w:tcW w:w="2983" w:type="dxa"/>
          </w:tcPr>
          <w:p w14:paraId="69C8BD52" w14:textId="77777777" w:rsidR="00376F22" w:rsidRPr="00EF20D3" w:rsidRDefault="00376F22" w:rsidP="00830C9A">
            <w:pPr>
              <w:pStyle w:val="af4"/>
            </w:pPr>
          </w:p>
        </w:tc>
      </w:tr>
    </w:tbl>
    <w:p w14:paraId="78F370BA" w14:textId="77777777" w:rsidR="000539D9" w:rsidRDefault="000539D9" w:rsidP="00376F22"/>
    <w:p w14:paraId="2E388E5A" w14:textId="77777777" w:rsidR="00AA6EFF" w:rsidRPr="00AA6EFF" w:rsidRDefault="000539D9" w:rsidP="003075A3">
      <w:pPr>
        <w:pStyle w:val="a1"/>
        <w:ind w:firstLine="480"/>
      </w:pPr>
      <w:r>
        <w:rPr>
          <w:rFonts w:hint="eastAsia"/>
        </w:rPr>
        <w:t>插入公式时，先将插入公式的空白行设置为“公式”样式，</w:t>
      </w:r>
      <w:r w:rsidR="00354CD9">
        <w:rPr>
          <w:rFonts w:hint="eastAsia"/>
        </w:rPr>
        <w:t>然后按两下</w:t>
      </w:r>
      <w:r w:rsidR="00354CD9">
        <w:rPr>
          <w:rFonts w:hint="eastAsia"/>
        </w:rPr>
        <w:t>Tab</w:t>
      </w:r>
      <w:r w:rsidR="008E5DA7">
        <w:rPr>
          <w:rFonts w:hint="eastAsia"/>
        </w:rPr>
        <w:t>键，中</w:t>
      </w:r>
      <w:r w:rsidR="008E5DA7">
        <w:rPr>
          <w:rFonts w:hint="eastAsia"/>
        </w:rPr>
        <w:lastRenderedPageBreak/>
        <w:t>间插入公式，右侧插入公式标号（不用交叉引用，比较麻烦），</w:t>
      </w:r>
      <w:r w:rsidR="00EF20D3">
        <w:rPr>
          <w:rFonts w:hint="eastAsia"/>
        </w:rPr>
        <w:t>见</w:t>
      </w:r>
      <w:r w:rsidR="00D92C10">
        <w:rPr>
          <w:rFonts w:hint="eastAsia"/>
        </w:rPr>
        <w:t>公式</w:t>
      </w:r>
      <w:r w:rsidR="00D92C10">
        <w:fldChar w:fldCharType="begin"/>
      </w:r>
      <w:r w:rsidR="00D92C10">
        <w:instrText xml:space="preserve"> </w:instrText>
      </w:r>
      <w:r w:rsidR="00D92C10">
        <w:rPr>
          <w:rFonts w:hint="eastAsia"/>
        </w:rPr>
        <w:instrText>REF _Ref99898848 \h</w:instrText>
      </w:r>
      <w:r w:rsidR="00D92C10">
        <w:instrText xml:space="preserve"> </w:instrText>
      </w:r>
      <w:r w:rsidR="003075A3">
        <w:instrText xml:space="preserve"> \* MERGEFORMAT </w:instrText>
      </w:r>
      <w:r w:rsidR="00D92C10">
        <w:fldChar w:fldCharType="separate"/>
      </w:r>
      <w:r w:rsidR="00D14D06" w:rsidRPr="00AA6EFF">
        <w:t>(</w:t>
      </w:r>
      <w:r w:rsidR="00D14D06">
        <w:t>1</w:t>
      </w:r>
      <w:r w:rsidR="00D14D06" w:rsidRPr="00AA6EFF">
        <w:t>.</w:t>
      </w:r>
      <w:r w:rsidR="00D14D06">
        <w:t>1</w:t>
      </w:r>
      <w:r w:rsidR="00D14D06" w:rsidRPr="00AA6EFF">
        <w:t>)</w:t>
      </w:r>
      <w:r w:rsidR="00D92C10">
        <w:fldChar w:fldCharType="end"/>
      </w:r>
      <w:r w:rsidR="00D92C10">
        <w:rPr>
          <w:rFonts w:hint="eastAsia"/>
        </w:rPr>
        <w:t>。</w:t>
      </w:r>
    </w:p>
    <w:p w14:paraId="4AB9D30F" w14:textId="77777777" w:rsidR="00EF20D3" w:rsidRPr="00EF20D3" w:rsidRDefault="00AA6EFF" w:rsidP="00EF20D3">
      <w:pPr>
        <w:pStyle w:val="af2"/>
        <w:spacing w:before="120" w:after="120"/>
        <w:rPr>
          <w:vanish/>
          <w:specVanish/>
        </w:rPr>
      </w:pPr>
      <w:r>
        <w:tab/>
      </w:r>
      <w:bookmarkStart w:id="13" w:name="_Ref99898531"/>
      <m:oMath>
        <m:sSup>
          <m:sSupPr>
            <m:ctrlPr>
              <w:rPr>
                <w:rStyle w:val="af3"/>
                <w:rFonts w:ascii="Cambria Math" w:hAnsi="Cambria Math"/>
              </w:rPr>
            </m:ctrlPr>
          </m:sSupPr>
          <m:e>
            <m:d>
              <m:dPr>
                <m:ctrlPr>
                  <w:rPr>
                    <w:rStyle w:val="af3"/>
                    <w:rFonts w:ascii="Cambria Math" w:hAnsi="Cambria Math"/>
                  </w:rPr>
                </m:ctrlPr>
              </m:dPr>
              <m:e>
                <m:r>
                  <w:rPr>
                    <w:rStyle w:val="af3"/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Style w:val="af3"/>
                <w:rFonts w:ascii="Cambria Math" w:hAnsi="Cambria Math"/>
              </w:rPr>
              <m:t>n</m:t>
            </m:r>
          </m:sup>
        </m:sSup>
        <m:r>
          <w:rPr>
            <w:rStyle w:val="af3"/>
            <w:rFonts w:ascii="Cambria Math" w:hAnsi="Cambria Math"/>
          </w:rPr>
          <m:t>=1+</m:t>
        </m:r>
        <m:f>
          <m:fPr>
            <m:ctrlPr>
              <w:rPr>
                <w:rStyle w:val="af3"/>
                <w:rFonts w:ascii="Cambria Math" w:hAnsi="Cambria Math"/>
              </w:rPr>
            </m:ctrlPr>
          </m:fPr>
          <m:num>
            <m:r>
              <w:rPr>
                <w:rStyle w:val="af3"/>
                <w:rFonts w:ascii="Cambria Math" w:hAnsi="Cambria Math"/>
              </w:rPr>
              <m:t>nx</m:t>
            </m:r>
          </m:num>
          <m:den>
            <m:r>
              <w:rPr>
                <w:rStyle w:val="af3"/>
                <w:rFonts w:ascii="Cambria Math" w:hAnsi="Cambria Math"/>
              </w:rPr>
              <m:t>1!</m:t>
            </m:r>
          </m:den>
        </m:f>
        <m:r>
          <w:rPr>
            <w:rStyle w:val="af3"/>
            <w:rFonts w:ascii="Cambria Math" w:hAnsi="Cambria Math"/>
          </w:rPr>
          <m:t>+</m:t>
        </m:r>
        <m:f>
          <m:fPr>
            <m:ctrlPr>
              <w:rPr>
                <w:rStyle w:val="af3"/>
                <w:rFonts w:ascii="Cambria Math" w:hAnsi="Cambria Math"/>
              </w:rPr>
            </m:ctrlPr>
          </m:fPr>
          <m:num>
            <m:r>
              <w:rPr>
                <w:rStyle w:val="af3"/>
                <w:rFonts w:ascii="Cambria Math" w:hAnsi="Cambria Math"/>
              </w:rPr>
              <m:t>n</m:t>
            </m:r>
            <m:d>
              <m:dPr>
                <m:ctrlPr>
                  <w:rPr>
                    <w:rStyle w:val="af3"/>
                    <w:rFonts w:ascii="Cambria Math" w:hAnsi="Cambria Math"/>
                  </w:rPr>
                </m:ctrlPr>
              </m:dPr>
              <m:e>
                <m:r>
                  <w:rPr>
                    <w:rStyle w:val="af3"/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Style w:val="af3"/>
                    <w:rFonts w:ascii="Cambria Math" w:hAnsi="Cambria Math"/>
                  </w:rPr>
                </m:ctrlPr>
              </m:sSupPr>
              <m:e>
                <m:r>
                  <w:rPr>
                    <w:rStyle w:val="af3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af3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af3"/>
                <w:rFonts w:ascii="Cambria Math" w:hAnsi="Cambria Math"/>
              </w:rPr>
              <m:t>2!</m:t>
            </m:r>
          </m:den>
        </m:f>
        <m:r>
          <w:rPr>
            <w:rStyle w:val="af3"/>
            <w:rFonts w:ascii="Cambria Math" w:hAnsi="Cambria Math"/>
          </w:rPr>
          <m:t>+…</m:t>
        </m:r>
      </m:oMath>
      <w:r>
        <w:tab/>
      </w:r>
    </w:p>
    <w:p w14:paraId="55E2C169" w14:textId="77777777" w:rsidR="00EF20D3" w:rsidRDefault="00AA6EFF" w:rsidP="00EF20D3">
      <w:pPr>
        <w:pStyle w:val="af2"/>
        <w:spacing w:before="120" w:after="120"/>
      </w:pPr>
      <w:bookmarkStart w:id="14" w:name="_Ref99898821"/>
      <w:bookmarkStart w:id="15" w:name="_Ref99898848"/>
      <w:r w:rsidRPr="00AA6EFF">
        <w:t>(</w:t>
      </w:r>
      <w:fldSimple w:instr=" STYLEREF 1 \s ">
        <w:r w:rsidR="00D14D06">
          <w:rPr>
            <w:noProof/>
          </w:rPr>
          <w:t>1</w:t>
        </w:r>
      </w:fldSimple>
      <w:r w:rsidRPr="00AA6EFF">
        <w:t>.</w:t>
      </w:r>
      <w:r w:rsidRPr="00AA6EFF">
        <w:fldChar w:fldCharType="begin"/>
      </w:r>
      <w:r w:rsidRPr="00AA6EFF">
        <w:instrText xml:space="preserve"> SEQ </w:instrText>
      </w:r>
      <w:r w:rsidRPr="00AA6EFF">
        <w:instrText>公式</w:instrText>
      </w:r>
      <w:r w:rsidRPr="00AA6EFF">
        <w:instrText xml:space="preserve"> \* ARABIC \s 1 </w:instrText>
      </w:r>
      <w:r w:rsidRPr="00AA6EFF">
        <w:fldChar w:fldCharType="separate"/>
      </w:r>
      <w:r w:rsidR="00D14D06">
        <w:rPr>
          <w:noProof/>
        </w:rPr>
        <w:t>1</w:t>
      </w:r>
      <w:r w:rsidRPr="00AA6EFF">
        <w:fldChar w:fldCharType="end"/>
      </w:r>
      <w:bookmarkStart w:id="16" w:name="_Ref99898535"/>
      <w:bookmarkEnd w:id="13"/>
      <w:bookmarkEnd w:id="14"/>
      <w:r w:rsidRPr="00AA6EFF">
        <w:t>)</w:t>
      </w:r>
      <w:bookmarkEnd w:id="15"/>
      <w:bookmarkEnd w:id="16"/>
      <w:r w:rsidR="00EF20D3">
        <w:t xml:space="preserve"> </w:t>
      </w:r>
    </w:p>
    <w:p w14:paraId="7722C69D" w14:textId="77777777" w:rsidR="008E5DA7" w:rsidRDefault="008E5DA7" w:rsidP="008E5DA7">
      <w:pPr>
        <w:pStyle w:val="a1"/>
        <w:ind w:firstLine="480"/>
      </w:pPr>
    </w:p>
    <w:p w14:paraId="0C2A5D57" w14:textId="77777777" w:rsidR="008E5DA7" w:rsidRPr="008E5DA7" w:rsidRDefault="008E5DA7" w:rsidP="008E5DA7">
      <w:pPr>
        <w:pStyle w:val="a1"/>
        <w:ind w:firstLine="480"/>
      </w:pPr>
    </w:p>
    <w:p w14:paraId="504B8016" w14:textId="77777777" w:rsidR="00057118" w:rsidRDefault="00481074" w:rsidP="008E5DA7">
      <w:pPr>
        <w:pStyle w:val="1"/>
      </w:pPr>
      <w:bookmarkStart w:id="17" w:name="_Toc105253553"/>
      <w:r>
        <w:rPr>
          <w:rFonts w:hint="eastAsia"/>
        </w:rPr>
        <w:lastRenderedPageBreak/>
        <w:t>结</w:t>
      </w:r>
      <w:r w:rsidR="00025FDC">
        <w:rPr>
          <w:rFonts w:hint="eastAsia"/>
        </w:rPr>
        <w:t xml:space="preserve"> </w:t>
      </w:r>
      <w:r w:rsidR="00025FDC">
        <w:t xml:space="preserve">   </w:t>
      </w:r>
      <w:r>
        <w:rPr>
          <w:rFonts w:hint="eastAsia"/>
        </w:rPr>
        <w:t>论</w:t>
      </w:r>
      <w:bookmarkEnd w:id="17"/>
    </w:p>
    <w:p w14:paraId="7B7DAFA5" w14:textId="77777777" w:rsidR="008E5DA7" w:rsidRPr="008E5DA7" w:rsidRDefault="008E5DA7" w:rsidP="008E5DA7">
      <w:pPr>
        <w:pStyle w:val="a1"/>
        <w:ind w:firstLine="480"/>
      </w:pPr>
      <w:r>
        <w:rPr>
          <w:rFonts w:hint="eastAsia"/>
        </w:rPr>
        <w:t>论文类</w:t>
      </w:r>
      <w:r w:rsidRPr="008E5DA7">
        <w:rPr>
          <w:rFonts w:hint="eastAsia"/>
        </w:rPr>
        <w:t>书写总结，</w:t>
      </w:r>
      <w:r>
        <w:rPr>
          <w:rFonts w:hint="eastAsia"/>
        </w:rPr>
        <w:t>设计类</w:t>
      </w:r>
      <w:r w:rsidRPr="008E5DA7">
        <w:rPr>
          <w:rFonts w:hint="eastAsia"/>
        </w:rPr>
        <w:t>删除这一章。</w:t>
      </w:r>
    </w:p>
    <w:p w14:paraId="1FC83D1D" w14:textId="77777777" w:rsidR="00057118" w:rsidRDefault="008E5DA7" w:rsidP="008E5DA7">
      <w:pPr>
        <w:pStyle w:val="ab"/>
      </w:pPr>
      <w:bookmarkStart w:id="18" w:name="_Toc105253554"/>
      <w:r>
        <w:rPr>
          <w:rFonts w:hint="eastAsia"/>
        </w:rPr>
        <w:lastRenderedPageBreak/>
        <w:t>设计总结</w:t>
      </w:r>
      <w:bookmarkEnd w:id="18"/>
    </w:p>
    <w:p w14:paraId="5FDD31DD" w14:textId="77777777" w:rsidR="008E5DA7" w:rsidRPr="008E5DA7" w:rsidRDefault="008E5DA7" w:rsidP="008E5DA7">
      <w:pPr>
        <w:pStyle w:val="a1"/>
        <w:ind w:firstLine="480"/>
      </w:pPr>
      <w:r>
        <w:rPr>
          <w:rFonts w:hint="eastAsia"/>
        </w:rPr>
        <w:t>设计类书写设计总结，论文类删除这一章。</w:t>
      </w:r>
    </w:p>
    <w:p w14:paraId="43CECB32" w14:textId="77777777" w:rsidR="00481074" w:rsidRDefault="00481074" w:rsidP="00481074">
      <w:pPr>
        <w:pStyle w:val="ab"/>
      </w:pPr>
      <w:bookmarkStart w:id="19" w:name="_Toc105253555"/>
      <w:r>
        <w:rPr>
          <w:rFonts w:hint="eastAsia"/>
        </w:rPr>
        <w:lastRenderedPageBreak/>
        <w:t>致</w:t>
      </w:r>
      <w:r w:rsidR="00025FDC">
        <w:rPr>
          <w:rFonts w:hint="eastAsia"/>
        </w:rPr>
        <w:t xml:space="preserve"> </w:t>
      </w:r>
      <w:r w:rsidR="00025FDC">
        <w:t xml:space="preserve">   </w:t>
      </w:r>
      <w:r>
        <w:rPr>
          <w:rFonts w:hint="eastAsia"/>
        </w:rPr>
        <w:t>谢</w:t>
      </w:r>
      <w:bookmarkEnd w:id="19"/>
    </w:p>
    <w:p w14:paraId="6F5603D2" w14:textId="77777777" w:rsidR="008E5DA7" w:rsidRPr="008E5DA7" w:rsidRDefault="008E5DA7" w:rsidP="008E5DA7">
      <w:pPr>
        <w:pStyle w:val="a1"/>
        <w:ind w:firstLine="480"/>
      </w:pPr>
    </w:p>
    <w:p w14:paraId="51DD7424" w14:textId="77777777" w:rsidR="00481074" w:rsidRDefault="00481074" w:rsidP="00481074">
      <w:pPr>
        <w:pStyle w:val="ab"/>
      </w:pPr>
      <w:bookmarkStart w:id="20" w:name="_Toc105253556"/>
      <w:r>
        <w:rPr>
          <w:rFonts w:hint="eastAsia"/>
        </w:rPr>
        <w:lastRenderedPageBreak/>
        <w:t>参</w:t>
      </w:r>
      <w:r w:rsidR="00025FDC">
        <w:rPr>
          <w:rFonts w:hint="eastAsia"/>
        </w:rPr>
        <w:t xml:space="preserve"> </w:t>
      </w:r>
      <w:r>
        <w:rPr>
          <w:rFonts w:hint="eastAsia"/>
        </w:rPr>
        <w:t>考</w:t>
      </w:r>
      <w:r w:rsidR="00025FDC">
        <w:rPr>
          <w:rFonts w:hint="eastAsia"/>
        </w:rPr>
        <w:t xml:space="preserve"> </w:t>
      </w:r>
      <w:r>
        <w:rPr>
          <w:rFonts w:hint="eastAsia"/>
        </w:rPr>
        <w:t>文</w:t>
      </w:r>
      <w:r w:rsidR="00025FDC">
        <w:rPr>
          <w:rFonts w:hint="eastAsia"/>
        </w:rPr>
        <w:t xml:space="preserve"> </w:t>
      </w:r>
      <w:r>
        <w:rPr>
          <w:rFonts w:hint="eastAsia"/>
        </w:rPr>
        <w:t>献</w:t>
      </w:r>
      <w:bookmarkEnd w:id="20"/>
    </w:p>
    <w:p w14:paraId="37BD75CD" w14:textId="77777777" w:rsidR="00130E2A" w:rsidRPr="00130E2A" w:rsidRDefault="00130E2A" w:rsidP="00130E2A">
      <w:pPr>
        <w:pStyle w:val="a"/>
      </w:pPr>
      <w:r w:rsidRPr="00130E2A">
        <w:t>Minorsky V. An analysis of ship collisions with reference to protection of nuclear power plants [R]: Sharp (George G.) Inc., New York, 1958.</w:t>
      </w:r>
    </w:p>
    <w:p w14:paraId="7A5D0273" w14:textId="77777777" w:rsidR="00130E2A" w:rsidRPr="00130E2A" w:rsidRDefault="00130E2A" w:rsidP="00130E2A">
      <w:pPr>
        <w:pStyle w:val="a"/>
      </w:pPr>
      <w:r w:rsidRPr="00130E2A">
        <w:t>Motora S, Fujino M, Sugiura M, et al. Equivalent added mass of ships in collisions [J]. Selected Papers, J of Soc of Naval Arch of Japan, 1971, 7.</w:t>
      </w:r>
    </w:p>
    <w:p w14:paraId="5D33F2D5" w14:textId="77777777" w:rsidR="00130E2A" w:rsidRPr="00130E2A" w:rsidRDefault="00130E2A" w:rsidP="00130E2A">
      <w:pPr>
        <w:pStyle w:val="a"/>
      </w:pPr>
      <w:r w:rsidRPr="00130E2A">
        <w:t>Lenselink H, Thung K, Stipdonk H, et al. Numerical simulations of ship collisions; proceedings of the The Second International Offshore and Polar Engineering Conference, F, 1992 [C]. OnePetro.</w:t>
      </w:r>
    </w:p>
    <w:p w14:paraId="2CF7B55D" w14:textId="77777777" w:rsidR="008E5DA7" w:rsidRPr="00130E2A" w:rsidRDefault="00130E2A" w:rsidP="00130E2A">
      <w:pPr>
        <w:pStyle w:val="a"/>
      </w:pPr>
      <w:r w:rsidRPr="00130E2A">
        <w:rPr>
          <w:rFonts w:hint="eastAsia"/>
        </w:rPr>
        <w:t>江华涛</w:t>
      </w:r>
      <w:r w:rsidRPr="00130E2A">
        <w:rPr>
          <w:rFonts w:hint="eastAsia"/>
        </w:rPr>
        <w:t xml:space="preserve">, </w:t>
      </w:r>
      <w:r w:rsidRPr="00130E2A">
        <w:rPr>
          <w:rFonts w:hint="eastAsia"/>
        </w:rPr>
        <w:t>顾永宁</w:t>
      </w:r>
      <w:r w:rsidRPr="00130E2A">
        <w:rPr>
          <w:rFonts w:hint="eastAsia"/>
        </w:rPr>
        <w:t xml:space="preserve">. </w:t>
      </w:r>
      <w:r w:rsidRPr="00130E2A">
        <w:rPr>
          <w:rFonts w:hint="eastAsia"/>
        </w:rPr>
        <w:t>整船碰撞非线性有限元仿真</w:t>
      </w:r>
      <w:r w:rsidRPr="00130E2A">
        <w:rPr>
          <w:rFonts w:hint="eastAsia"/>
        </w:rPr>
        <w:t xml:space="preserve"> [J]. </w:t>
      </w:r>
      <w:r w:rsidRPr="00130E2A">
        <w:rPr>
          <w:rFonts w:hint="eastAsia"/>
        </w:rPr>
        <w:t>上海造船</w:t>
      </w:r>
      <w:r w:rsidRPr="00130E2A">
        <w:rPr>
          <w:rFonts w:hint="eastAsia"/>
        </w:rPr>
        <w:t>, 2002, (2): 16-21.</w:t>
      </w:r>
    </w:p>
    <w:p w14:paraId="35F57E69" w14:textId="77777777" w:rsidR="00481074" w:rsidRDefault="00481074" w:rsidP="00481074">
      <w:pPr>
        <w:pStyle w:val="ab"/>
      </w:pPr>
      <w:bookmarkStart w:id="21" w:name="_Toc105253557"/>
      <w:r>
        <w:rPr>
          <w:rFonts w:hint="eastAsia"/>
        </w:rPr>
        <w:lastRenderedPageBreak/>
        <w:t>附录 A</w:t>
      </w:r>
      <w:r>
        <w:t xml:space="preserve"> </w:t>
      </w:r>
      <w:r>
        <w:rPr>
          <w:rFonts w:hint="eastAsia"/>
        </w:rPr>
        <w:t>详细数据</w:t>
      </w:r>
      <w:bookmarkEnd w:id="21"/>
    </w:p>
    <w:p w14:paraId="25FF62E1" w14:textId="77777777" w:rsidR="00130E2A" w:rsidRPr="00130E2A" w:rsidRDefault="00130E2A" w:rsidP="00130E2A">
      <w:pPr>
        <w:pStyle w:val="a1"/>
        <w:ind w:firstLine="480"/>
      </w:pPr>
    </w:p>
    <w:sectPr w:rsidR="00130E2A" w:rsidRPr="00130E2A" w:rsidSect="00FE2946">
      <w:headerReference w:type="default" r:id="rId14"/>
      <w:pgSz w:w="11906" w:h="16838" w:code="9"/>
      <w:pgMar w:top="1418" w:right="1191" w:bottom="1191" w:left="1191" w:header="1418" w:footer="1134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D5A76" w14:textId="77777777" w:rsidR="00D14D06" w:rsidRDefault="00D14D06" w:rsidP="00F442F4">
      <w:r>
        <w:separator/>
      </w:r>
    </w:p>
  </w:endnote>
  <w:endnote w:type="continuationSeparator" w:id="0">
    <w:p w14:paraId="384F4BF6" w14:textId="77777777" w:rsidR="00D14D06" w:rsidRDefault="00D14D06" w:rsidP="00F4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BFABE" w14:textId="77777777" w:rsidR="00670D9A" w:rsidRDefault="00670D9A" w:rsidP="00670D9A">
    <w:pPr>
      <w:pStyle w:val="a7"/>
      <w:ind w:left="360"/>
      <w:jc w:val="center"/>
    </w:pPr>
  </w:p>
  <w:p w14:paraId="2D5F49BB" w14:textId="77777777" w:rsidR="00670D9A" w:rsidRDefault="00670D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8BF2" w14:textId="77777777" w:rsidR="00670D9A" w:rsidRDefault="00670D9A" w:rsidP="00670D9A">
    <w:pPr>
      <w:pStyle w:val="a7"/>
      <w:ind w:left="360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38B2" w14:textId="77777777" w:rsidR="00D14D06" w:rsidRDefault="00D14D06" w:rsidP="00F442F4">
      <w:r>
        <w:separator/>
      </w:r>
    </w:p>
  </w:footnote>
  <w:footnote w:type="continuationSeparator" w:id="0">
    <w:p w14:paraId="18E7A202" w14:textId="77777777" w:rsidR="00D14D06" w:rsidRDefault="00D14D06" w:rsidP="00F44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1BC1" w14:textId="77777777" w:rsidR="00A97BBA" w:rsidRPr="00A97BBA" w:rsidRDefault="00A97BBA" w:rsidP="00A97BBA">
    <w:pPr>
      <w:pStyle w:val="a5"/>
      <w:pBdr>
        <w:bottom w:val="none" w:sz="0" w:space="0" w:color="auto"/>
      </w:pBdr>
      <w:spacing w:after="600" w:line="180" w:lineRule="atLeast"/>
      <w:rPr>
        <w:sz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90978" w14:textId="77777777" w:rsidR="007B760D" w:rsidRPr="00E203D0" w:rsidRDefault="009A7D77" w:rsidP="00E203D0">
    <w:pPr>
      <w:pStyle w:val="a5"/>
      <w:spacing w:after="600" w:line="180" w:lineRule="atLeast"/>
      <w:rPr>
        <w:spacing w:val="-5"/>
        <w:kern w:val="0"/>
        <w:sz w:val="21"/>
      </w:rPr>
    </w:pPr>
    <w:r w:rsidRPr="009A7D77">
      <w:rPr>
        <w:rFonts w:hint="eastAsia"/>
        <w:spacing w:val="-5"/>
        <w:kern w:val="0"/>
        <w:sz w:val="21"/>
      </w:rPr>
      <w:t>重庆交通大学本科毕业设计（论文）题目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02A9D" w14:textId="77777777" w:rsidR="009A7D77" w:rsidRPr="00E203D0" w:rsidRDefault="009A7D77" w:rsidP="00E203D0">
    <w:pPr>
      <w:pStyle w:val="a5"/>
      <w:spacing w:after="600" w:line="180" w:lineRule="atLeast"/>
      <w:rPr>
        <w:spacing w:val="-5"/>
        <w:kern w:val="0"/>
        <w:sz w:val="21"/>
      </w:rPr>
    </w:pPr>
    <w:r w:rsidRPr="00E203D0">
      <w:rPr>
        <w:rFonts w:hint="eastAsia"/>
        <w:spacing w:val="-5"/>
        <w:kern w:val="0"/>
        <w:sz w:val="21"/>
      </w:rPr>
      <w:t>重庆交通大学</w:t>
    </w:r>
    <w:r w:rsidRPr="00E203D0">
      <w:rPr>
        <w:rFonts w:hint="eastAsia"/>
        <w:spacing w:val="-5"/>
        <w:kern w:val="0"/>
        <w:sz w:val="21"/>
      </w:rPr>
      <w:t>XX</w:t>
    </w:r>
    <w:r w:rsidRPr="00E203D0">
      <w:rPr>
        <w:rFonts w:hint="eastAsia"/>
        <w:spacing w:val="-5"/>
        <w:kern w:val="0"/>
        <w:sz w:val="21"/>
      </w:rPr>
      <w:t>届</w:t>
    </w:r>
    <w:r w:rsidRPr="00E203D0">
      <w:rPr>
        <w:rFonts w:hint="eastAsia"/>
        <w:spacing w:val="-5"/>
        <w:kern w:val="0"/>
        <w:sz w:val="21"/>
      </w:rPr>
      <w:t>XX</w:t>
    </w:r>
    <w:r w:rsidRPr="00E203D0">
      <w:rPr>
        <w:rFonts w:hint="eastAsia"/>
        <w:spacing w:val="-5"/>
        <w:kern w:val="0"/>
        <w:sz w:val="21"/>
      </w:rPr>
      <w:t>专业毕业设计（论文）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1895"/>
    <w:multiLevelType w:val="hybridMultilevel"/>
    <w:tmpl w:val="681C6ADA"/>
    <w:lvl w:ilvl="0" w:tplc="20A0E23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66622"/>
    <w:multiLevelType w:val="hybridMultilevel"/>
    <w:tmpl w:val="22E89D6A"/>
    <w:lvl w:ilvl="0" w:tplc="D44AA748">
      <w:start w:val="1"/>
      <w:numFmt w:val="bullet"/>
      <w:lvlText w:val="-"/>
      <w:lvlJc w:val="left"/>
      <w:pPr>
        <w:ind w:left="9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 w15:restartNumberingAfterBreak="0">
    <w:nsid w:val="28DA7F6C"/>
    <w:multiLevelType w:val="hybridMultilevel"/>
    <w:tmpl w:val="DF541C92"/>
    <w:lvl w:ilvl="0" w:tplc="C5422C4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B04DB0"/>
    <w:multiLevelType w:val="hybridMultilevel"/>
    <w:tmpl w:val="63AE70DE"/>
    <w:lvl w:ilvl="0" w:tplc="D52CBB48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703F82"/>
    <w:multiLevelType w:val="hybridMultilevel"/>
    <w:tmpl w:val="9A3A32D6"/>
    <w:lvl w:ilvl="0" w:tplc="FFFFFFFF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20A0E238">
      <w:start w:val="1"/>
      <w:numFmt w:val="decimal"/>
      <w:lvlText w:val="[%2]"/>
      <w:lvlJc w:val="lef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0A74F6"/>
    <w:multiLevelType w:val="hybridMultilevel"/>
    <w:tmpl w:val="B704C40A"/>
    <w:lvl w:ilvl="0" w:tplc="FFFFFFFF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B246D8D2">
      <w:start w:val="1"/>
      <w:numFmt w:val="decimal"/>
      <w:pStyle w:val="a"/>
      <w:lvlText w:val="[%2]"/>
      <w:lvlJc w:val="left"/>
      <w:pPr>
        <w:ind w:left="420" w:hanging="420"/>
      </w:pPr>
      <w:rPr>
        <w:rFonts w:ascii="宋体" w:eastAsia="宋体" w:hint="eastAsia"/>
        <w:sz w:val="21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D03AF0"/>
    <w:multiLevelType w:val="hybridMultilevel"/>
    <w:tmpl w:val="C652DDA6"/>
    <w:lvl w:ilvl="0" w:tplc="D5B64D46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7D4600"/>
    <w:multiLevelType w:val="multilevel"/>
    <w:tmpl w:val="7FA2E640"/>
    <w:lvl w:ilvl="0">
      <w:start w:val="1"/>
      <w:numFmt w:val="decimal"/>
      <w:pStyle w:val="1"/>
      <w:suff w:val="nothing"/>
      <w:lvlText w:val="%1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671634577">
    <w:abstractNumId w:val="7"/>
  </w:num>
  <w:num w:numId="2" w16cid:durableId="1338271187">
    <w:abstractNumId w:val="2"/>
  </w:num>
  <w:num w:numId="3" w16cid:durableId="2017876109">
    <w:abstractNumId w:val="6"/>
  </w:num>
  <w:num w:numId="4" w16cid:durableId="783310092">
    <w:abstractNumId w:val="1"/>
  </w:num>
  <w:num w:numId="5" w16cid:durableId="659886630">
    <w:abstractNumId w:val="3"/>
  </w:num>
  <w:num w:numId="6" w16cid:durableId="301471995">
    <w:abstractNumId w:val="0"/>
  </w:num>
  <w:num w:numId="7" w16cid:durableId="271933851">
    <w:abstractNumId w:val="4"/>
  </w:num>
  <w:num w:numId="8" w16cid:durableId="1544321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ttachedTemplate r:id="rId1"/>
  <w:defaultTabStop w:val="4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06"/>
    <w:rsid w:val="00013B26"/>
    <w:rsid w:val="00021CD3"/>
    <w:rsid w:val="00025FDC"/>
    <w:rsid w:val="0003289E"/>
    <w:rsid w:val="000539D9"/>
    <w:rsid w:val="00057118"/>
    <w:rsid w:val="001010CD"/>
    <w:rsid w:val="001174E2"/>
    <w:rsid w:val="00130E2A"/>
    <w:rsid w:val="001D48EF"/>
    <w:rsid w:val="00223B00"/>
    <w:rsid w:val="002932C1"/>
    <w:rsid w:val="002E1CD9"/>
    <w:rsid w:val="002F5023"/>
    <w:rsid w:val="003075A3"/>
    <w:rsid w:val="0033774D"/>
    <w:rsid w:val="00354CD9"/>
    <w:rsid w:val="003568DA"/>
    <w:rsid w:val="003679C1"/>
    <w:rsid w:val="0037681A"/>
    <w:rsid w:val="00376F22"/>
    <w:rsid w:val="003B6D24"/>
    <w:rsid w:val="0045147D"/>
    <w:rsid w:val="00460A02"/>
    <w:rsid w:val="00481074"/>
    <w:rsid w:val="004F2A76"/>
    <w:rsid w:val="00535471"/>
    <w:rsid w:val="00564EBD"/>
    <w:rsid w:val="005765D9"/>
    <w:rsid w:val="005B789C"/>
    <w:rsid w:val="005F2771"/>
    <w:rsid w:val="006310EE"/>
    <w:rsid w:val="006421A3"/>
    <w:rsid w:val="006700CF"/>
    <w:rsid w:val="00670D9A"/>
    <w:rsid w:val="006A0829"/>
    <w:rsid w:val="006B5617"/>
    <w:rsid w:val="00712593"/>
    <w:rsid w:val="00750F47"/>
    <w:rsid w:val="00787874"/>
    <w:rsid w:val="007B760D"/>
    <w:rsid w:val="007E6942"/>
    <w:rsid w:val="00830C9A"/>
    <w:rsid w:val="00896B72"/>
    <w:rsid w:val="008E5DA7"/>
    <w:rsid w:val="008E70FF"/>
    <w:rsid w:val="009278B9"/>
    <w:rsid w:val="00961C14"/>
    <w:rsid w:val="009A7A80"/>
    <w:rsid w:val="009A7D77"/>
    <w:rsid w:val="009C60F6"/>
    <w:rsid w:val="00A97472"/>
    <w:rsid w:val="00A97BBA"/>
    <w:rsid w:val="00AA6EFF"/>
    <w:rsid w:val="00B745FD"/>
    <w:rsid w:val="00C92405"/>
    <w:rsid w:val="00C943B5"/>
    <w:rsid w:val="00CF7DB2"/>
    <w:rsid w:val="00D14D06"/>
    <w:rsid w:val="00D270EB"/>
    <w:rsid w:val="00D33BA8"/>
    <w:rsid w:val="00D92C10"/>
    <w:rsid w:val="00E203D0"/>
    <w:rsid w:val="00E35D96"/>
    <w:rsid w:val="00EB6129"/>
    <w:rsid w:val="00EF20D3"/>
    <w:rsid w:val="00F26B0C"/>
    <w:rsid w:val="00F442F4"/>
    <w:rsid w:val="00FD7A76"/>
    <w:rsid w:val="00FE2946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BB6FD"/>
  <w15:chartTrackingRefBased/>
  <w15:docId w15:val="{50E4D53C-6EC1-442F-8208-3C3243F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0E2A"/>
    <w:pPr>
      <w:widowControl w:val="0"/>
      <w:adjustRightInd w:val="0"/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1"/>
    <w:link w:val="10"/>
    <w:qFormat/>
    <w:rsid w:val="001010CD"/>
    <w:pPr>
      <w:pageBreakBefore/>
      <w:numPr>
        <w:numId w:val="1"/>
      </w:numPr>
      <w:spacing w:after="220" w:line="360" w:lineRule="auto"/>
      <w:jc w:val="center"/>
      <w:outlineLvl w:val="0"/>
    </w:pPr>
    <w:rPr>
      <w:rFonts w:ascii="黑体" w:eastAsia="黑体" w:hAnsi="黑体"/>
      <w:sz w:val="30"/>
      <w:szCs w:val="30"/>
    </w:rPr>
  </w:style>
  <w:style w:type="paragraph" w:styleId="2">
    <w:name w:val="heading 2"/>
    <w:basedOn w:val="a0"/>
    <w:next w:val="a1"/>
    <w:link w:val="20"/>
    <w:uiPriority w:val="9"/>
    <w:unhideWhenUsed/>
    <w:qFormat/>
    <w:rsid w:val="006A0829"/>
    <w:pPr>
      <w:numPr>
        <w:ilvl w:val="1"/>
        <w:numId w:val="1"/>
      </w:numPr>
      <w:spacing w:beforeLines="50" w:before="120" w:line="360" w:lineRule="auto"/>
      <w:outlineLvl w:val="1"/>
    </w:pPr>
    <w:rPr>
      <w:rFonts w:ascii="黑体" w:eastAsia="黑体" w:hAnsi="黑体"/>
      <w:sz w:val="28"/>
      <w:szCs w:val="24"/>
    </w:rPr>
  </w:style>
  <w:style w:type="paragraph" w:styleId="3">
    <w:name w:val="heading 3"/>
    <w:basedOn w:val="a0"/>
    <w:next w:val="a1"/>
    <w:link w:val="30"/>
    <w:uiPriority w:val="9"/>
    <w:unhideWhenUsed/>
    <w:qFormat/>
    <w:rsid w:val="006A0829"/>
    <w:pPr>
      <w:numPr>
        <w:ilvl w:val="2"/>
        <w:numId w:val="1"/>
      </w:numPr>
      <w:spacing w:beforeLines="50" w:before="120" w:line="360" w:lineRule="auto"/>
      <w:outlineLvl w:val="2"/>
    </w:pPr>
    <w:rPr>
      <w:rFonts w:ascii="黑体" w:eastAsia="黑体" w:hAnsi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F442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F442F4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F442F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F442F4"/>
    <w:rPr>
      <w:rFonts w:ascii="Times New Roman" w:eastAsia="宋体" w:hAnsi="Times New Roman"/>
      <w:sz w:val="18"/>
      <w:szCs w:val="18"/>
    </w:rPr>
  </w:style>
  <w:style w:type="table" w:styleId="a9">
    <w:name w:val="Table Grid"/>
    <w:basedOn w:val="a3"/>
    <w:uiPriority w:val="39"/>
    <w:rsid w:val="005F2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rsid w:val="001010CD"/>
    <w:rPr>
      <w:rFonts w:ascii="黑体" w:eastAsia="黑体" w:hAnsi="黑体"/>
      <w:sz w:val="30"/>
      <w:szCs w:val="30"/>
    </w:rPr>
  </w:style>
  <w:style w:type="character" w:customStyle="1" w:styleId="Char">
    <w:name w:val="英文关键词 Char"/>
    <w:basedOn w:val="a2"/>
    <w:rsid w:val="009278B9"/>
    <w:rPr>
      <w:rFonts w:ascii="Calibri" w:eastAsia="宋体" w:hAnsi="Calibri"/>
      <w:sz w:val="24"/>
      <w:szCs w:val="24"/>
      <w:lang w:eastAsia="en-US" w:bidi="en-US"/>
    </w:rPr>
  </w:style>
  <w:style w:type="character" w:customStyle="1" w:styleId="20">
    <w:name w:val="标题 2 字符"/>
    <w:basedOn w:val="a2"/>
    <w:link w:val="2"/>
    <w:uiPriority w:val="9"/>
    <w:rsid w:val="006A0829"/>
    <w:rPr>
      <w:rFonts w:ascii="黑体" w:eastAsia="黑体" w:hAnsi="黑体"/>
      <w:sz w:val="28"/>
      <w:szCs w:val="24"/>
    </w:rPr>
  </w:style>
  <w:style w:type="character" w:customStyle="1" w:styleId="30">
    <w:name w:val="标题 3 字符"/>
    <w:basedOn w:val="a2"/>
    <w:link w:val="3"/>
    <w:uiPriority w:val="9"/>
    <w:rsid w:val="006A0829"/>
    <w:rPr>
      <w:rFonts w:ascii="黑体" w:eastAsia="黑体" w:hAnsi="黑体"/>
      <w:sz w:val="24"/>
    </w:rPr>
  </w:style>
  <w:style w:type="paragraph" w:customStyle="1" w:styleId="a1">
    <w:name w:val="段落"/>
    <w:basedOn w:val="a0"/>
    <w:link w:val="aa"/>
    <w:qFormat/>
    <w:rsid w:val="00130E2A"/>
    <w:pPr>
      <w:spacing w:line="440" w:lineRule="exact"/>
      <w:ind w:firstLineChars="200" w:firstLine="200"/>
    </w:pPr>
  </w:style>
  <w:style w:type="paragraph" w:customStyle="1" w:styleId="ab">
    <w:name w:val="无序号标题一"/>
    <w:basedOn w:val="1"/>
    <w:next w:val="a1"/>
    <w:link w:val="ac"/>
    <w:qFormat/>
    <w:rsid w:val="00F26B0C"/>
    <w:pPr>
      <w:numPr>
        <w:numId w:val="0"/>
      </w:numPr>
    </w:pPr>
  </w:style>
  <w:style w:type="character" w:customStyle="1" w:styleId="aa">
    <w:name w:val="段落 字符"/>
    <w:basedOn w:val="a2"/>
    <w:link w:val="a1"/>
    <w:rsid w:val="00130E2A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0"/>
    <w:uiPriority w:val="39"/>
    <w:unhideWhenUsed/>
    <w:qFormat/>
    <w:rsid w:val="003568DA"/>
    <w:pPr>
      <w:keepNext/>
      <w:keepLines/>
      <w:pageBreakBefore w:val="0"/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ac">
    <w:name w:val="无序号标题一 字符"/>
    <w:basedOn w:val="10"/>
    <w:link w:val="ab"/>
    <w:rsid w:val="00F26B0C"/>
    <w:rPr>
      <w:rFonts w:ascii="黑体" w:eastAsia="黑体" w:hAnsi="黑体"/>
      <w:sz w:val="30"/>
      <w:szCs w:val="30"/>
    </w:rPr>
  </w:style>
  <w:style w:type="paragraph" w:styleId="TOC1">
    <w:name w:val="toc 1"/>
    <w:basedOn w:val="a0"/>
    <w:next w:val="a0"/>
    <w:autoRedefine/>
    <w:uiPriority w:val="39"/>
    <w:unhideWhenUsed/>
    <w:rsid w:val="003568DA"/>
  </w:style>
  <w:style w:type="paragraph" w:styleId="TOC2">
    <w:name w:val="toc 2"/>
    <w:basedOn w:val="a0"/>
    <w:next w:val="a0"/>
    <w:autoRedefine/>
    <w:uiPriority w:val="39"/>
    <w:unhideWhenUsed/>
    <w:rsid w:val="003568DA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3568DA"/>
    <w:pPr>
      <w:ind w:leftChars="400" w:left="840"/>
    </w:pPr>
  </w:style>
  <w:style w:type="character" w:styleId="ad">
    <w:name w:val="Hyperlink"/>
    <w:basedOn w:val="a2"/>
    <w:uiPriority w:val="99"/>
    <w:unhideWhenUsed/>
    <w:rsid w:val="003568DA"/>
    <w:rPr>
      <w:color w:val="0563C1" w:themeColor="hyperlink"/>
      <w:u w:val="single"/>
    </w:rPr>
  </w:style>
  <w:style w:type="table" w:customStyle="1" w:styleId="ae">
    <w:name w:val="三线表格"/>
    <w:basedOn w:val="a3"/>
    <w:uiPriority w:val="99"/>
    <w:rsid w:val="00EF20D3"/>
    <w:pPr>
      <w:adjustRightInd w:val="0"/>
      <w:snapToGrid w:val="0"/>
      <w:jc w:val="center"/>
      <w:textAlignment w:val="center"/>
    </w:pPr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eastAsia="宋体"/>
      </w:rPr>
      <w:tblPr/>
      <w:tcPr>
        <w:tcBorders>
          <w:bottom w:val="single" w:sz="4" w:space="0" w:color="auto"/>
        </w:tcBorders>
      </w:tcPr>
    </w:tblStylePr>
  </w:style>
  <w:style w:type="paragraph" w:styleId="af">
    <w:name w:val="caption"/>
    <w:basedOn w:val="a0"/>
    <w:next w:val="a1"/>
    <w:uiPriority w:val="35"/>
    <w:unhideWhenUsed/>
    <w:qFormat/>
    <w:rsid w:val="00025FDC"/>
    <w:pPr>
      <w:spacing w:line="300" w:lineRule="auto"/>
      <w:jc w:val="center"/>
    </w:pPr>
    <w:rPr>
      <w:rFonts w:cstheme="majorBidi"/>
      <w:sz w:val="21"/>
      <w:szCs w:val="20"/>
    </w:rPr>
  </w:style>
  <w:style w:type="paragraph" w:customStyle="1" w:styleId="af0">
    <w:name w:val="摘要标题"/>
    <w:basedOn w:val="ab"/>
    <w:next w:val="a1"/>
    <w:link w:val="af1"/>
    <w:qFormat/>
    <w:rsid w:val="002F5023"/>
    <w:pPr>
      <w:pageBreakBefore w:val="0"/>
    </w:pPr>
    <w:rPr>
      <w:rFonts w:ascii="Times New Roman" w:hAnsi="Times New Roman"/>
    </w:rPr>
  </w:style>
  <w:style w:type="paragraph" w:customStyle="1" w:styleId="af2">
    <w:name w:val="公式"/>
    <w:basedOn w:val="a0"/>
    <w:next w:val="a1"/>
    <w:link w:val="af3"/>
    <w:qFormat/>
    <w:rsid w:val="008E5DA7"/>
    <w:pPr>
      <w:tabs>
        <w:tab w:val="center" w:pos="4560"/>
        <w:tab w:val="right" w:pos="9000"/>
      </w:tabs>
      <w:spacing w:beforeLines="50" w:before="50" w:afterLines="50" w:after="50" w:line="360" w:lineRule="auto"/>
    </w:pPr>
    <w:rPr>
      <w:rFonts w:cs="Cambria Math"/>
    </w:rPr>
  </w:style>
  <w:style w:type="character" w:customStyle="1" w:styleId="af1">
    <w:name w:val="摘要标题 字符"/>
    <w:basedOn w:val="ac"/>
    <w:link w:val="af0"/>
    <w:rsid w:val="002F5023"/>
    <w:rPr>
      <w:rFonts w:ascii="Times New Roman" w:eastAsia="黑体" w:hAnsi="Times New Roman"/>
      <w:sz w:val="30"/>
      <w:szCs w:val="30"/>
    </w:rPr>
  </w:style>
  <w:style w:type="character" w:customStyle="1" w:styleId="af3">
    <w:name w:val="公式 字符"/>
    <w:basedOn w:val="a2"/>
    <w:link w:val="af2"/>
    <w:rsid w:val="008E5DA7"/>
    <w:rPr>
      <w:rFonts w:ascii="Times New Roman" w:eastAsia="宋体" w:hAnsi="Times New Roman" w:cs="Cambria Math"/>
      <w:sz w:val="24"/>
    </w:rPr>
  </w:style>
  <w:style w:type="paragraph" w:customStyle="1" w:styleId="af4">
    <w:name w:val="表格内容"/>
    <w:basedOn w:val="a0"/>
    <w:link w:val="af5"/>
    <w:qFormat/>
    <w:rsid w:val="00830C9A"/>
    <w:pPr>
      <w:jc w:val="center"/>
      <w:textAlignment w:val="center"/>
    </w:pPr>
  </w:style>
  <w:style w:type="character" w:customStyle="1" w:styleId="af5">
    <w:name w:val="表格内容 字符"/>
    <w:basedOn w:val="a2"/>
    <w:link w:val="af4"/>
    <w:rsid w:val="00830C9A"/>
    <w:rPr>
      <w:rFonts w:ascii="Times New Roman" w:eastAsia="宋体" w:hAnsi="Times New Roman"/>
      <w:sz w:val="24"/>
    </w:rPr>
  </w:style>
  <w:style w:type="paragraph" w:customStyle="1" w:styleId="125">
    <w:name w:val="1.25倍行距"/>
    <w:basedOn w:val="a0"/>
    <w:link w:val="1250"/>
    <w:qFormat/>
    <w:rsid w:val="003B6D24"/>
    <w:pPr>
      <w:spacing w:line="300" w:lineRule="auto"/>
    </w:pPr>
  </w:style>
  <w:style w:type="paragraph" w:customStyle="1" w:styleId="a">
    <w:name w:val="参考文献列表"/>
    <w:basedOn w:val="a1"/>
    <w:link w:val="af6"/>
    <w:qFormat/>
    <w:rsid w:val="00130E2A"/>
    <w:pPr>
      <w:numPr>
        <w:ilvl w:val="1"/>
        <w:numId w:val="8"/>
      </w:numPr>
      <w:ind w:firstLineChars="0" w:firstLine="0"/>
      <w:jc w:val="left"/>
    </w:pPr>
    <w:rPr>
      <w:sz w:val="21"/>
    </w:rPr>
  </w:style>
  <w:style w:type="character" w:customStyle="1" w:styleId="1250">
    <w:name w:val="1.25倍行距 字符"/>
    <w:basedOn w:val="a2"/>
    <w:link w:val="125"/>
    <w:rsid w:val="003B6D24"/>
    <w:rPr>
      <w:rFonts w:ascii="Times New Roman" w:eastAsia="宋体" w:hAnsi="Times New Roman"/>
      <w:sz w:val="24"/>
    </w:rPr>
  </w:style>
  <w:style w:type="paragraph" w:customStyle="1" w:styleId="af7">
    <w:name w:val="英文摘要"/>
    <w:basedOn w:val="a1"/>
    <w:link w:val="af8"/>
    <w:qFormat/>
    <w:rsid w:val="002932C1"/>
    <w:pPr>
      <w:spacing w:line="300" w:lineRule="auto"/>
    </w:pPr>
  </w:style>
  <w:style w:type="character" w:customStyle="1" w:styleId="af6">
    <w:name w:val="参考文献列表 字符"/>
    <w:basedOn w:val="aa"/>
    <w:link w:val="a"/>
    <w:rsid w:val="00130E2A"/>
    <w:rPr>
      <w:rFonts w:ascii="Times New Roman" w:eastAsia="宋体" w:hAnsi="Times New Roman"/>
      <w:sz w:val="24"/>
    </w:rPr>
  </w:style>
  <w:style w:type="character" w:customStyle="1" w:styleId="af8">
    <w:name w:val="英文摘要 字符"/>
    <w:basedOn w:val="aa"/>
    <w:link w:val="af7"/>
    <w:rsid w:val="002932C1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int128\OneDrive%20-%20uint128\&#26700;&#38754;\&#26519;&#24535;&#26472;&#27605;&#19994;&#35770;&#25991;\&#26412;&#31185;&#27605;&#19994;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8FBC3-2EE8-4B98-9511-A966B051A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本科毕业论文模板.dotx</Template>
  <TotalTime>0</TotalTime>
  <Pages>12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uint128</dc:creator>
  <cp:keywords/>
  <dc:description/>
  <cp:lastModifiedBy>lin zhiyang</cp:lastModifiedBy>
  <cp:revision>1</cp:revision>
  <dcterms:created xsi:type="dcterms:W3CDTF">2022-06-04T08:52:00Z</dcterms:created>
  <dcterms:modified xsi:type="dcterms:W3CDTF">2022-06-04T08:52:00Z</dcterms:modified>
</cp:coreProperties>
</file>